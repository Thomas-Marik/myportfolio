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79"/>
        <w:tblW w:w="11340" w:type="dxa"/>
        <w:tblLayout w:type="fixed"/>
        <w:tblCellMar>
          <w:left w:w="115" w:type="dxa"/>
          <w:right w:w="115" w:type="dxa"/>
        </w:tblCellMar>
        <w:tblLook w:val="04A0" w:firstRow="1" w:lastRow="0" w:firstColumn="1" w:lastColumn="0" w:noHBand="0" w:noVBand="1"/>
      </w:tblPr>
      <w:tblGrid>
        <w:gridCol w:w="3690"/>
        <w:gridCol w:w="90"/>
        <w:gridCol w:w="270"/>
        <w:gridCol w:w="6570"/>
        <w:gridCol w:w="720"/>
      </w:tblGrid>
      <w:tr w:rsidR="001B2ABD" w14:paraId="0CC67570" w14:textId="77777777" w:rsidTr="00B15036">
        <w:trPr>
          <w:gridAfter w:val="1"/>
          <w:wAfter w:w="720" w:type="dxa"/>
          <w:trHeight w:val="270"/>
        </w:trPr>
        <w:tc>
          <w:tcPr>
            <w:tcW w:w="3780" w:type="dxa"/>
            <w:gridSpan w:val="2"/>
            <w:vAlign w:val="bottom"/>
          </w:tcPr>
          <w:p w14:paraId="4DD59F2A" w14:textId="1AF7AFF7" w:rsidR="001B2ABD" w:rsidRPr="00884C16" w:rsidRDefault="00AA43E0" w:rsidP="00D42FCB">
            <w:pPr>
              <w:pStyle w:val="Title"/>
              <w:rPr>
                <w:sz w:val="44"/>
                <w:szCs w:val="44"/>
              </w:rPr>
            </w:pPr>
            <w:r w:rsidRPr="00884C16">
              <w:rPr>
                <w:sz w:val="44"/>
                <w:szCs w:val="44"/>
              </w:rPr>
              <w:t>Matthew Hanrahan</w:t>
            </w:r>
          </w:p>
        </w:tc>
        <w:tc>
          <w:tcPr>
            <w:tcW w:w="270" w:type="dxa"/>
          </w:tcPr>
          <w:p w14:paraId="1747F177" w14:textId="77777777" w:rsidR="001B2ABD" w:rsidRDefault="001B2ABD" w:rsidP="00D42FCB">
            <w:pPr>
              <w:tabs>
                <w:tab w:val="left" w:pos="990"/>
              </w:tabs>
            </w:pPr>
          </w:p>
        </w:tc>
        <w:tc>
          <w:tcPr>
            <w:tcW w:w="6570" w:type="dxa"/>
            <w:vAlign w:val="bottom"/>
          </w:tcPr>
          <w:p w14:paraId="33ACF1D6" w14:textId="61CDDA43" w:rsidR="001B2ABD" w:rsidRDefault="001B2ABD" w:rsidP="00D42FCB">
            <w:pPr>
              <w:pStyle w:val="Subtitle"/>
              <w:jc w:val="center"/>
            </w:pPr>
          </w:p>
        </w:tc>
      </w:tr>
      <w:tr w:rsidR="001B2ABD" w14:paraId="6678B250" w14:textId="77777777" w:rsidTr="00B15036">
        <w:trPr>
          <w:trHeight w:val="5996"/>
        </w:trPr>
        <w:tc>
          <w:tcPr>
            <w:tcW w:w="3690" w:type="dxa"/>
          </w:tcPr>
          <w:p w14:paraId="72CBB213" w14:textId="2B264F9A" w:rsidR="00917685" w:rsidRDefault="00AA43E0" w:rsidP="00D42FCB">
            <w:pPr>
              <w:pStyle w:val="Subtitle"/>
              <w:rPr>
                <w:spacing w:val="0"/>
                <w:w w:val="100"/>
                <w:sz w:val="24"/>
                <w:szCs w:val="24"/>
              </w:rPr>
            </w:pPr>
            <w:r w:rsidRPr="00AB7D8C">
              <w:rPr>
                <w:spacing w:val="0"/>
                <w:w w:val="72"/>
                <w:sz w:val="24"/>
                <w:szCs w:val="24"/>
              </w:rPr>
              <w:t>Full Stack Web Develope</w:t>
            </w:r>
            <w:r w:rsidRPr="00AB7D8C">
              <w:rPr>
                <w:spacing w:val="23"/>
                <w:w w:val="72"/>
                <w:sz w:val="24"/>
                <w:szCs w:val="24"/>
              </w:rPr>
              <w:t>r</w:t>
            </w:r>
          </w:p>
          <w:sdt>
            <w:sdtPr>
              <w:id w:val="-1054237170"/>
              <w:placeholder>
                <w:docPart w:val="F034D0AF62F7453990D0E5952C256014"/>
              </w:placeholder>
              <w:temporary/>
              <w:showingPlcHdr/>
              <w15:appearance w15:val="hidden"/>
            </w:sdtPr>
            <w:sdtEndPr/>
            <w:sdtContent>
              <w:p w14:paraId="35177833" w14:textId="77777777" w:rsidR="00AA43E0" w:rsidRPr="00CB0055" w:rsidRDefault="00AA43E0" w:rsidP="00D42FCB">
                <w:pPr>
                  <w:pStyle w:val="Heading3"/>
                </w:pPr>
                <w:r w:rsidRPr="00CB0055">
                  <w:t>Contact</w:t>
                </w:r>
              </w:p>
            </w:sdtContent>
          </w:sdt>
          <w:sdt>
            <w:sdtPr>
              <w:rPr>
                <w:sz w:val="16"/>
                <w:szCs w:val="20"/>
              </w:rPr>
              <w:id w:val="-699018740"/>
              <w:placeholder>
                <w:docPart w:val="EDDFF9776C9442CAB42EF02D757E2657"/>
              </w:placeholder>
              <w:temporary/>
              <w:showingPlcHdr/>
              <w15:appearance w15:val="hidden"/>
            </w:sdtPr>
            <w:sdtEndPr/>
            <w:sdtContent>
              <w:p w14:paraId="606B0D73" w14:textId="77777777" w:rsidR="00AA43E0" w:rsidRPr="00172815" w:rsidRDefault="00AA43E0" w:rsidP="00D42FCB">
                <w:pPr>
                  <w:rPr>
                    <w:sz w:val="16"/>
                    <w:szCs w:val="20"/>
                  </w:rPr>
                </w:pPr>
                <w:r w:rsidRPr="00172815">
                  <w:rPr>
                    <w:b/>
                    <w:bCs/>
                    <w:sz w:val="16"/>
                    <w:szCs w:val="20"/>
                  </w:rPr>
                  <w:t>PHONE:</w:t>
                </w:r>
              </w:p>
            </w:sdtContent>
          </w:sdt>
          <w:p w14:paraId="05EFD537" w14:textId="359D98FA" w:rsidR="00AA43E0" w:rsidRPr="00172815" w:rsidRDefault="00AA43E0" w:rsidP="00D42FCB">
            <w:pPr>
              <w:rPr>
                <w:sz w:val="16"/>
                <w:szCs w:val="20"/>
              </w:rPr>
            </w:pPr>
            <w:r w:rsidRPr="00172815">
              <w:rPr>
                <w:sz w:val="16"/>
                <w:szCs w:val="20"/>
              </w:rPr>
              <w:t>919-491-1355</w:t>
            </w:r>
          </w:p>
          <w:sdt>
            <w:sdtPr>
              <w:rPr>
                <w:sz w:val="16"/>
                <w:szCs w:val="20"/>
              </w:rPr>
              <w:id w:val="-347875101"/>
              <w:placeholder>
                <w:docPart w:val="F0D7BCC4C5A446E4872B480745F5E008"/>
              </w:placeholder>
              <w:temporary/>
              <w:showingPlcHdr/>
              <w15:appearance w15:val="hidden"/>
            </w:sdtPr>
            <w:sdtEndPr/>
            <w:sdtContent>
              <w:p w14:paraId="68A5450B" w14:textId="77777777" w:rsidR="00AA43E0" w:rsidRPr="00172815" w:rsidRDefault="00AA43E0" w:rsidP="00D42FCB">
                <w:pPr>
                  <w:rPr>
                    <w:sz w:val="16"/>
                    <w:szCs w:val="20"/>
                  </w:rPr>
                </w:pPr>
                <w:r w:rsidRPr="00172815">
                  <w:rPr>
                    <w:b/>
                    <w:bCs/>
                    <w:sz w:val="16"/>
                    <w:szCs w:val="20"/>
                  </w:rPr>
                  <w:t>EMAIL:</w:t>
                </w:r>
              </w:p>
            </w:sdtContent>
          </w:sdt>
          <w:p w14:paraId="2756A345" w14:textId="76184B8E" w:rsidR="00AA43E0" w:rsidRPr="00172815" w:rsidRDefault="00AA43E0" w:rsidP="00D42FCB">
            <w:pPr>
              <w:rPr>
                <w:rStyle w:val="Hyperlink"/>
                <w:sz w:val="16"/>
                <w:szCs w:val="20"/>
              </w:rPr>
            </w:pPr>
            <w:r w:rsidRPr="00172815">
              <w:rPr>
                <w:sz w:val="16"/>
                <w:szCs w:val="20"/>
              </w:rPr>
              <w:t>Sunracer1977@gmail.com</w:t>
            </w:r>
          </w:p>
          <w:p w14:paraId="77C89B9C" w14:textId="77777777" w:rsidR="00AA43E0" w:rsidRPr="00AA43E0" w:rsidRDefault="00AA43E0" w:rsidP="00D42FCB"/>
          <w:p w14:paraId="6EE116DC" w14:textId="711DE93C" w:rsidR="005663B7" w:rsidRPr="00172815" w:rsidRDefault="005663B7" w:rsidP="00172815">
            <w:pPr>
              <w:pStyle w:val="Heading4"/>
            </w:pPr>
            <w:r>
              <w:t xml:space="preserve"> </w:t>
            </w:r>
            <w:sdt>
              <w:sdtPr>
                <w:alias w:val="Objective:"/>
                <w:tag w:val="Objective:"/>
                <w:id w:val="-736782104"/>
                <w:placeholder>
                  <w:docPart w:val="CDA4A74F22F54C92918AD4FB2ED76248"/>
                </w:placeholder>
                <w:temporary/>
                <w:showingPlcHdr/>
                <w15:appearance w15:val="hidden"/>
              </w:sdtPr>
              <w:sdtEndPr/>
              <w:sdtContent>
                <w:r w:rsidRPr="00BD1140">
                  <w:rPr>
                    <w:rStyle w:val="Heading1Char"/>
                    <w:sz w:val="20"/>
                    <w:szCs w:val="20"/>
                  </w:rPr>
                  <w:t>Objective</w:t>
                </w:r>
              </w:sdtContent>
            </w:sdt>
          </w:p>
          <w:p w14:paraId="3FA53758" w14:textId="77777777" w:rsidR="00172815" w:rsidRDefault="00172815" w:rsidP="00172815"/>
          <w:p w14:paraId="7E14E409" w14:textId="1C7B4225" w:rsidR="00172815" w:rsidRPr="00172815" w:rsidRDefault="00172815" w:rsidP="00172815">
            <w:pPr>
              <w:rPr>
                <w:sz w:val="16"/>
                <w:szCs w:val="20"/>
              </w:rPr>
            </w:pPr>
            <w:r w:rsidRPr="00172815">
              <w:rPr>
                <w:sz w:val="16"/>
                <w:szCs w:val="20"/>
              </w:rPr>
              <w:t>I want to bring my talents to a work environment, where I can continue to develop in my field and expand my knowledge, by continuing to learn from co-workers and self-study</w:t>
            </w:r>
          </w:p>
          <w:p w14:paraId="04BEC057" w14:textId="5780AA5F" w:rsidR="007B0012" w:rsidRDefault="00172815" w:rsidP="00D42FCB">
            <w:pPr>
              <w:pStyle w:val="Heading2"/>
            </w:pPr>
            <w:r>
              <w:t xml:space="preserve"> </w:t>
            </w:r>
            <w:sdt>
              <w:sdtPr>
                <w:id w:val="164907160"/>
                <w:placeholder>
                  <w:docPart w:val="6F6CBC2F989E4F50B6F49C99522B1E24"/>
                </w:placeholder>
                <w:temporary/>
                <w:showingPlcHdr/>
                <w15:appearance w15:val="hidden"/>
              </w:sdtPr>
              <w:sdtEndPr/>
              <w:sdtContent>
                <w:r w:rsidR="007B0012" w:rsidRPr="00036450">
                  <w:t>EDUCATION</w:t>
                </w:r>
              </w:sdtContent>
            </w:sdt>
          </w:p>
          <w:p w14:paraId="24E571FE" w14:textId="3F38CC79" w:rsidR="007B0012" w:rsidRPr="00036450" w:rsidRDefault="007B0012" w:rsidP="00D42FCB">
            <w:pPr>
              <w:pStyle w:val="Heading4"/>
            </w:pPr>
            <w:r>
              <w:t>Durham Tech Community College</w:t>
            </w:r>
          </w:p>
          <w:p w14:paraId="1152F372" w14:textId="06468BDF" w:rsidR="007B0012" w:rsidRPr="003865AC" w:rsidRDefault="007B0012" w:rsidP="00D42FCB">
            <w:pPr>
              <w:pStyle w:val="Date"/>
              <w:rPr>
                <w:sz w:val="16"/>
                <w:szCs w:val="16"/>
              </w:rPr>
            </w:pPr>
            <w:r w:rsidRPr="003865AC">
              <w:rPr>
                <w:sz w:val="16"/>
                <w:szCs w:val="16"/>
              </w:rPr>
              <w:t>August 2018 – June 2020</w:t>
            </w:r>
          </w:p>
          <w:p w14:paraId="36520B8B" w14:textId="1750D39E" w:rsidR="007B0012" w:rsidRPr="003865AC" w:rsidRDefault="00DB7040" w:rsidP="00D42FCB">
            <w:pPr>
              <w:rPr>
                <w:sz w:val="16"/>
                <w:szCs w:val="16"/>
              </w:rPr>
            </w:pPr>
            <w:r w:rsidRPr="003865AC">
              <w:rPr>
                <w:sz w:val="16"/>
                <w:szCs w:val="16"/>
              </w:rPr>
              <w:t>Associate’s Degree Software Development</w:t>
            </w:r>
          </w:p>
          <w:p w14:paraId="12D30B2D" w14:textId="3B656B37" w:rsidR="00073507" w:rsidRPr="003865AC" w:rsidRDefault="00073507" w:rsidP="00D42FCB">
            <w:pPr>
              <w:rPr>
                <w:sz w:val="16"/>
                <w:szCs w:val="16"/>
              </w:rPr>
            </w:pPr>
            <w:r w:rsidRPr="003865AC">
              <w:rPr>
                <w:sz w:val="16"/>
                <w:szCs w:val="16"/>
              </w:rPr>
              <w:t>GPA 4.0</w:t>
            </w:r>
          </w:p>
          <w:p w14:paraId="04BBDF2F" w14:textId="5F72DBF0" w:rsidR="00CD5A4F" w:rsidRPr="003865AC" w:rsidRDefault="00CD5A4F" w:rsidP="00D42FCB">
            <w:pPr>
              <w:rPr>
                <w:sz w:val="16"/>
                <w:szCs w:val="16"/>
              </w:rPr>
            </w:pPr>
            <w:r w:rsidRPr="003865AC">
              <w:rPr>
                <w:sz w:val="16"/>
                <w:szCs w:val="16"/>
              </w:rPr>
              <w:t>Java, JavaScript, C#, Swift, HTML, CSS</w:t>
            </w:r>
            <w:r w:rsidR="00073507" w:rsidRPr="003865AC">
              <w:rPr>
                <w:sz w:val="16"/>
                <w:szCs w:val="16"/>
              </w:rPr>
              <w:t xml:space="preserve">, SQL, SAS, </w:t>
            </w:r>
          </w:p>
          <w:p w14:paraId="0491B701" w14:textId="77777777" w:rsidR="007B0012" w:rsidRDefault="007B0012" w:rsidP="00D42FCB"/>
          <w:p w14:paraId="65265D3B" w14:textId="11B640E2" w:rsidR="007B0012" w:rsidRPr="00B359E4" w:rsidRDefault="00DB7040" w:rsidP="00D42FCB">
            <w:pPr>
              <w:pStyle w:val="Heading4"/>
            </w:pPr>
            <w:r>
              <w:t>Mars Hill College</w:t>
            </w:r>
          </w:p>
          <w:p w14:paraId="0BD37F4C" w14:textId="05968B27" w:rsidR="007B0012" w:rsidRPr="003865AC" w:rsidRDefault="00DB7040" w:rsidP="00D42FCB">
            <w:pPr>
              <w:pStyle w:val="Date"/>
              <w:rPr>
                <w:sz w:val="16"/>
                <w:szCs w:val="16"/>
              </w:rPr>
            </w:pPr>
            <w:r w:rsidRPr="003865AC">
              <w:rPr>
                <w:sz w:val="16"/>
                <w:szCs w:val="16"/>
              </w:rPr>
              <w:t>August 1995</w:t>
            </w:r>
            <w:r w:rsidR="007B0012" w:rsidRPr="003865AC">
              <w:rPr>
                <w:sz w:val="16"/>
                <w:szCs w:val="16"/>
              </w:rPr>
              <w:t xml:space="preserve"> </w:t>
            </w:r>
            <w:r w:rsidRPr="003865AC">
              <w:rPr>
                <w:sz w:val="16"/>
                <w:szCs w:val="16"/>
              </w:rPr>
              <w:t>–</w:t>
            </w:r>
            <w:r w:rsidR="007B0012" w:rsidRPr="003865AC">
              <w:rPr>
                <w:sz w:val="16"/>
                <w:szCs w:val="16"/>
              </w:rPr>
              <w:t xml:space="preserve"> </w:t>
            </w:r>
            <w:r w:rsidRPr="003865AC">
              <w:rPr>
                <w:sz w:val="16"/>
                <w:szCs w:val="16"/>
              </w:rPr>
              <w:t>June 1999</w:t>
            </w:r>
          </w:p>
          <w:p w14:paraId="4BC73870" w14:textId="08AFA76A" w:rsidR="007B0012" w:rsidRPr="003865AC" w:rsidRDefault="00DB7040" w:rsidP="00D42FCB">
            <w:pPr>
              <w:rPr>
                <w:sz w:val="16"/>
                <w:szCs w:val="16"/>
              </w:rPr>
            </w:pPr>
            <w:r w:rsidRPr="003865AC">
              <w:rPr>
                <w:sz w:val="16"/>
                <w:szCs w:val="16"/>
              </w:rPr>
              <w:t>Bachelor’s Degree in Art</w:t>
            </w:r>
          </w:p>
          <w:p w14:paraId="0C89AE5C" w14:textId="286C1C41" w:rsidR="004D3011" w:rsidRPr="003865AC" w:rsidRDefault="006F352C" w:rsidP="00D42FCB">
            <w:pPr>
              <w:rPr>
                <w:sz w:val="16"/>
                <w:szCs w:val="16"/>
              </w:rPr>
            </w:pPr>
            <w:r w:rsidRPr="003865AC">
              <w:rPr>
                <w:sz w:val="16"/>
                <w:szCs w:val="16"/>
              </w:rPr>
              <w:t>Drawing, Painting,</w:t>
            </w:r>
            <w:r w:rsidR="00CD5A4F" w:rsidRPr="003865AC">
              <w:rPr>
                <w:sz w:val="16"/>
                <w:szCs w:val="16"/>
              </w:rPr>
              <w:t xml:space="preserve"> </w:t>
            </w:r>
            <w:r w:rsidRPr="003865AC">
              <w:rPr>
                <w:sz w:val="16"/>
                <w:szCs w:val="16"/>
              </w:rPr>
              <w:t>Ceramics, and Printmaking</w:t>
            </w:r>
          </w:p>
          <w:p w14:paraId="34219812" w14:textId="22408927" w:rsidR="004D3011" w:rsidRPr="00CB0055" w:rsidRDefault="00263157" w:rsidP="00D42FCB">
            <w:pPr>
              <w:pStyle w:val="Heading3"/>
            </w:pPr>
            <w:r>
              <w:t>Certifications</w:t>
            </w:r>
          </w:p>
          <w:p w14:paraId="5ADBA4C2" w14:textId="162C2151" w:rsidR="00DD46AB" w:rsidRPr="002F738C" w:rsidRDefault="00263157" w:rsidP="00D42FCB">
            <w:pPr>
              <w:rPr>
                <w:sz w:val="16"/>
                <w:szCs w:val="16"/>
              </w:rPr>
            </w:pPr>
            <w:r w:rsidRPr="00697104">
              <w:rPr>
                <w:sz w:val="16"/>
                <w:szCs w:val="16"/>
              </w:rPr>
              <w:t xml:space="preserve">MTA </w:t>
            </w:r>
            <w:r w:rsidR="00F5747F" w:rsidRPr="00697104">
              <w:rPr>
                <w:sz w:val="16"/>
                <w:szCs w:val="16"/>
              </w:rPr>
              <w:t>98-367</w:t>
            </w:r>
            <w:r w:rsidR="00F5747F" w:rsidRPr="002F738C">
              <w:rPr>
                <w:sz w:val="16"/>
                <w:szCs w:val="16"/>
              </w:rPr>
              <w:t xml:space="preserve">: </w:t>
            </w:r>
            <w:r w:rsidR="00DD46AB" w:rsidRPr="002F738C">
              <w:rPr>
                <w:sz w:val="16"/>
                <w:szCs w:val="16"/>
              </w:rPr>
              <w:t xml:space="preserve"> </w:t>
            </w:r>
            <w:r w:rsidR="002F738C">
              <w:rPr>
                <w:sz w:val="16"/>
                <w:szCs w:val="16"/>
              </w:rPr>
              <w:t>S</w:t>
            </w:r>
            <w:r w:rsidR="00F5747F" w:rsidRPr="002F738C">
              <w:rPr>
                <w:sz w:val="16"/>
                <w:szCs w:val="16"/>
              </w:rPr>
              <w:t>ecurity Fundamentals</w:t>
            </w:r>
            <w:r w:rsidR="00BE4A5D" w:rsidRPr="002F738C">
              <w:rPr>
                <w:sz w:val="16"/>
                <w:szCs w:val="16"/>
              </w:rPr>
              <w:t xml:space="preserve"> </w:t>
            </w:r>
          </w:p>
          <w:p w14:paraId="07D3AE81" w14:textId="27E0C856" w:rsidR="004D3011" w:rsidRPr="002F738C" w:rsidRDefault="006851A6" w:rsidP="00D42FCB">
            <w:pPr>
              <w:rPr>
                <w:sz w:val="16"/>
                <w:szCs w:val="16"/>
              </w:rPr>
            </w:pPr>
            <w:r>
              <w:rPr>
                <w:sz w:val="16"/>
                <w:szCs w:val="16"/>
              </w:rPr>
              <w:t xml:space="preserve">Microsoft </w:t>
            </w:r>
            <w:r w:rsidR="00DD46AB" w:rsidRPr="002F738C">
              <w:rPr>
                <w:sz w:val="16"/>
                <w:szCs w:val="16"/>
              </w:rPr>
              <w:t xml:space="preserve">Certified </w:t>
            </w:r>
            <w:r w:rsidR="00BE4A5D" w:rsidRPr="002F738C">
              <w:rPr>
                <w:sz w:val="16"/>
                <w:szCs w:val="16"/>
              </w:rPr>
              <w:t>2018</w:t>
            </w:r>
          </w:p>
          <w:p w14:paraId="52B357D1" w14:textId="122026E4" w:rsidR="00BE4A5D" w:rsidRPr="002F738C" w:rsidRDefault="00BE4A5D" w:rsidP="00D42FCB">
            <w:pPr>
              <w:rPr>
                <w:sz w:val="16"/>
                <w:szCs w:val="16"/>
              </w:rPr>
            </w:pPr>
            <w:r w:rsidRPr="002F738C">
              <w:rPr>
                <w:sz w:val="16"/>
                <w:szCs w:val="16"/>
              </w:rPr>
              <w:t xml:space="preserve">   </w:t>
            </w:r>
          </w:p>
          <w:p w14:paraId="6BA9A9AC" w14:textId="712AE8A6" w:rsidR="00DD46AB" w:rsidRPr="002F738C" w:rsidRDefault="00992F3F" w:rsidP="00D42FCB">
            <w:pPr>
              <w:rPr>
                <w:sz w:val="16"/>
                <w:szCs w:val="16"/>
              </w:rPr>
            </w:pPr>
            <w:r w:rsidRPr="002F738C">
              <w:rPr>
                <w:sz w:val="16"/>
                <w:szCs w:val="16"/>
              </w:rPr>
              <w:t>MTA 98-366: Network Fundamentals</w:t>
            </w:r>
          </w:p>
          <w:p w14:paraId="6A63AB72" w14:textId="15B895BC" w:rsidR="00F5747F" w:rsidRPr="002F738C" w:rsidRDefault="006851A6" w:rsidP="00D42FCB">
            <w:pPr>
              <w:rPr>
                <w:sz w:val="16"/>
                <w:szCs w:val="16"/>
              </w:rPr>
            </w:pPr>
            <w:r>
              <w:rPr>
                <w:sz w:val="16"/>
                <w:szCs w:val="16"/>
              </w:rPr>
              <w:t xml:space="preserve">Microsoft </w:t>
            </w:r>
            <w:r w:rsidR="00DD46AB" w:rsidRPr="002F738C">
              <w:rPr>
                <w:sz w:val="16"/>
                <w:szCs w:val="16"/>
              </w:rPr>
              <w:t>Certified</w:t>
            </w:r>
            <w:r w:rsidR="00937EAF" w:rsidRPr="002F738C">
              <w:rPr>
                <w:sz w:val="16"/>
                <w:szCs w:val="16"/>
              </w:rPr>
              <w:t xml:space="preserve"> 2018</w:t>
            </w:r>
          </w:p>
          <w:p w14:paraId="51BC4556" w14:textId="3EBCDF64" w:rsidR="00937EAF" w:rsidRPr="002F738C" w:rsidRDefault="00937EAF" w:rsidP="00D42FCB">
            <w:pPr>
              <w:rPr>
                <w:sz w:val="16"/>
                <w:szCs w:val="16"/>
              </w:rPr>
            </w:pPr>
          </w:p>
          <w:p w14:paraId="44371CA9" w14:textId="1B7EF933" w:rsidR="00DD46AB" w:rsidRPr="002F738C" w:rsidRDefault="0060076D" w:rsidP="00D42FCB">
            <w:pPr>
              <w:rPr>
                <w:sz w:val="16"/>
                <w:szCs w:val="16"/>
              </w:rPr>
            </w:pPr>
            <w:r w:rsidRPr="002F738C">
              <w:rPr>
                <w:sz w:val="16"/>
                <w:szCs w:val="16"/>
              </w:rPr>
              <w:t>MTA 98-381:</w:t>
            </w:r>
            <w:r w:rsidR="006851A6">
              <w:rPr>
                <w:sz w:val="16"/>
                <w:szCs w:val="16"/>
              </w:rPr>
              <w:t xml:space="preserve"> </w:t>
            </w:r>
            <w:r w:rsidRPr="002F738C">
              <w:rPr>
                <w:sz w:val="16"/>
                <w:szCs w:val="16"/>
              </w:rPr>
              <w:t xml:space="preserve">Intro to Programming </w:t>
            </w:r>
            <w:r w:rsidR="006851A6">
              <w:rPr>
                <w:sz w:val="16"/>
                <w:szCs w:val="16"/>
              </w:rPr>
              <w:t>w/</w:t>
            </w:r>
            <w:r w:rsidRPr="002F738C">
              <w:rPr>
                <w:sz w:val="16"/>
                <w:szCs w:val="16"/>
              </w:rPr>
              <w:t xml:space="preserve"> Python</w:t>
            </w:r>
          </w:p>
          <w:p w14:paraId="7A90CFCA" w14:textId="6D815F9A" w:rsidR="0060076D" w:rsidRPr="002F738C" w:rsidRDefault="006851A6" w:rsidP="00D42FCB">
            <w:pPr>
              <w:rPr>
                <w:sz w:val="16"/>
                <w:szCs w:val="16"/>
              </w:rPr>
            </w:pPr>
            <w:r>
              <w:rPr>
                <w:sz w:val="16"/>
                <w:szCs w:val="16"/>
              </w:rPr>
              <w:t xml:space="preserve">Microsoft </w:t>
            </w:r>
            <w:r w:rsidR="00DD46AB" w:rsidRPr="002F738C">
              <w:rPr>
                <w:sz w:val="16"/>
                <w:szCs w:val="16"/>
              </w:rPr>
              <w:t>Certified</w:t>
            </w:r>
            <w:r w:rsidR="0060076D" w:rsidRPr="002F738C">
              <w:rPr>
                <w:sz w:val="16"/>
                <w:szCs w:val="16"/>
              </w:rPr>
              <w:t xml:space="preserve"> 2019</w:t>
            </w:r>
          </w:p>
          <w:p w14:paraId="6B7FB20E" w14:textId="1CDEBC3F" w:rsidR="00F16FB4" w:rsidRPr="002F738C" w:rsidRDefault="00F16FB4" w:rsidP="00D42FCB">
            <w:pPr>
              <w:rPr>
                <w:sz w:val="16"/>
                <w:szCs w:val="16"/>
              </w:rPr>
            </w:pPr>
          </w:p>
          <w:p w14:paraId="4D0C6809" w14:textId="2A946F4F" w:rsidR="00F16FB4" w:rsidRPr="002F738C" w:rsidRDefault="00F16FB4" w:rsidP="00D42FCB">
            <w:pPr>
              <w:rPr>
                <w:sz w:val="16"/>
                <w:szCs w:val="16"/>
              </w:rPr>
            </w:pPr>
            <w:r w:rsidRPr="002F738C">
              <w:rPr>
                <w:sz w:val="16"/>
                <w:szCs w:val="16"/>
              </w:rPr>
              <w:t>MTA 98-388:</w:t>
            </w:r>
            <w:r w:rsidR="006851A6">
              <w:rPr>
                <w:sz w:val="16"/>
                <w:szCs w:val="16"/>
              </w:rPr>
              <w:t xml:space="preserve"> </w:t>
            </w:r>
            <w:r w:rsidRPr="002F738C">
              <w:rPr>
                <w:sz w:val="16"/>
                <w:szCs w:val="16"/>
              </w:rPr>
              <w:t xml:space="preserve">Intro to Programming </w:t>
            </w:r>
            <w:r w:rsidR="006851A6">
              <w:rPr>
                <w:sz w:val="16"/>
                <w:szCs w:val="16"/>
              </w:rPr>
              <w:t>w/</w:t>
            </w:r>
            <w:r w:rsidRPr="002F738C">
              <w:rPr>
                <w:sz w:val="16"/>
                <w:szCs w:val="16"/>
              </w:rPr>
              <w:t xml:space="preserve"> Java</w:t>
            </w:r>
          </w:p>
          <w:p w14:paraId="7981DC57" w14:textId="0C742A19" w:rsidR="00F16FB4" w:rsidRPr="002F738C" w:rsidRDefault="006851A6" w:rsidP="00D42FCB">
            <w:pPr>
              <w:rPr>
                <w:sz w:val="16"/>
                <w:szCs w:val="16"/>
              </w:rPr>
            </w:pPr>
            <w:r>
              <w:rPr>
                <w:sz w:val="16"/>
                <w:szCs w:val="16"/>
              </w:rPr>
              <w:t xml:space="preserve">Microsoft </w:t>
            </w:r>
            <w:r w:rsidR="00F16FB4" w:rsidRPr="002F738C">
              <w:rPr>
                <w:sz w:val="16"/>
                <w:szCs w:val="16"/>
              </w:rPr>
              <w:t>Certified 2019</w:t>
            </w:r>
          </w:p>
          <w:p w14:paraId="2190854C" w14:textId="4056695D" w:rsidR="00F16FB4" w:rsidRPr="002F738C" w:rsidRDefault="00F16FB4" w:rsidP="00D42FCB">
            <w:pPr>
              <w:rPr>
                <w:sz w:val="16"/>
                <w:szCs w:val="16"/>
              </w:rPr>
            </w:pPr>
          </w:p>
          <w:p w14:paraId="4B9A3576" w14:textId="7F7EC735" w:rsidR="00260225" w:rsidRPr="002F738C" w:rsidRDefault="00F16FB4" w:rsidP="00D42FCB">
            <w:pPr>
              <w:rPr>
                <w:sz w:val="16"/>
                <w:szCs w:val="16"/>
              </w:rPr>
            </w:pPr>
            <w:r w:rsidRPr="002F738C">
              <w:rPr>
                <w:sz w:val="16"/>
                <w:szCs w:val="16"/>
              </w:rPr>
              <w:t>MTA 98-</w:t>
            </w:r>
            <w:r w:rsidR="00260225" w:rsidRPr="002F738C">
              <w:rPr>
                <w:sz w:val="16"/>
                <w:szCs w:val="16"/>
              </w:rPr>
              <w:t>382:</w:t>
            </w:r>
            <w:r w:rsidR="006851A6">
              <w:rPr>
                <w:sz w:val="16"/>
                <w:szCs w:val="16"/>
              </w:rPr>
              <w:t xml:space="preserve"> </w:t>
            </w:r>
            <w:r w:rsidR="00260225" w:rsidRPr="002F738C">
              <w:rPr>
                <w:sz w:val="16"/>
                <w:szCs w:val="16"/>
              </w:rPr>
              <w:t xml:space="preserve">Intro to </w:t>
            </w:r>
            <w:r w:rsidR="00342A03">
              <w:rPr>
                <w:sz w:val="16"/>
                <w:szCs w:val="16"/>
              </w:rPr>
              <w:t>P</w:t>
            </w:r>
            <w:r w:rsidR="00260225" w:rsidRPr="002F738C">
              <w:rPr>
                <w:sz w:val="16"/>
                <w:szCs w:val="16"/>
              </w:rPr>
              <w:t>rogramming</w:t>
            </w:r>
            <w:r w:rsidR="00697104">
              <w:rPr>
                <w:sz w:val="16"/>
                <w:szCs w:val="16"/>
              </w:rPr>
              <w:t xml:space="preserve"> Ja</w:t>
            </w:r>
            <w:r w:rsidR="00260225" w:rsidRPr="002F738C">
              <w:rPr>
                <w:sz w:val="16"/>
                <w:szCs w:val="16"/>
              </w:rPr>
              <w:t>va</w:t>
            </w:r>
            <w:r w:rsidR="00697104">
              <w:rPr>
                <w:sz w:val="16"/>
                <w:szCs w:val="16"/>
              </w:rPr>
              <w:t>S</w:t>
            </w:r>
            <w:r w:rsidR="00260225" w:rsidRPr="002F738C">
              <w:rPr>
                <w:sz w:val="16"/>
                <w:szCs w:val="16"/>
              </w:rPr>
              <w:t>cript</w:t>
            </w:r>
          </w:p>
          <w:p w14:paraId="4556953D" w14:textId="014729FA" w:rsidR="00260225" w:rsidRPr="002F738C" w:rsidRDefault="00697104" w:rsidP="00D42FCB">
            <w:pPr>
              <w:rPr>
                <w:sz w:val="16"/>
                <w:szCs w:val="16"/>
              </w:rPr>
            </w:pPr>
            <w:r>
              <w:rPr>
                <w:sz w:val="16"/>
                <w:szCs w:val="16"/>
              </w:rPr>
              <w:t xml:space="preserve">Microsoft </w:t>
            </w:r>
            <w:r w:rsidR="00260225" w:rsidRPr="002F738C">
              <w:rPr>
                <w:sz w:val="16"/>
                <w:szCs w:val="16"/>
              </w:rPr>
              <w:t>Certified 2019</w:t>
            </w:r>
          </w:p>
          <w:p w14:paraId="3A7F7686" w14:textId="77777777" w:rsidR="00073507" w:rsidRPr="002F738C" w:rsidRDefault="00073507" w:rsidP="00D42FCB">
            <w:pPr>
              <w:rPr>
                <w:sz w:val="16"/>
                <w:szCs w:val="16"/>
              </w:rPr>
            </w:pPr>
          </w:p>
          <w:p w14:paraId="26B8A43E" w14:textId="77777777" w:rsidR="00EB506E" w:rsidRPr="002F738C" w:rsidRDefault="00EB506E" w:rsidP="00D42FCB">
            <w:pPr>
              <w:rPr>
                <w:sz w:val="16"/>
                <w:szCs w:val="16"/>
              </w:rPr>
            </w:pPr>
            <w:r w:rsidRPr="002F738C">
              <w:rPr>
                <w:sz w:val="16"/>
                <w:szCs w:val="16"/>
              </w:rPr>
              <w:t>IT- Java Developer</w:t>
            </w:r>
          </w:p>
          <w:p w14:paraId="00C3049B" w14:textId="77777777" w:rsidR="00EB506E" w:rsidRPr="002F738C" w:rsidRDefault="00EB506E" w:rsidP="00D42FCB">
            <w:pPr>
              <w:rPr>
                <w:sz w:val="16"/>
                <w:szCs w:val="16"/>
              </w:rPr>
            </w:pPr>
            <w:r w:rsidRPr="002F738C">
              <w:rPr>
                <w:sz w:val="16"/>
                <w:szCs w:val="16"/>
              </w:rPr>
              <w:t>Durham Tech Community College 2020</w:t>
            </w:r>
          </w:p>
          <w:p w14:paraId="590B49A0" w14:textId="77777777" w:rsidR="00EB506E" w:rsidRPr="002F738C" w:rsidRDefault="00EB506E" w:rsidP="00D42FCB">
            <w:pPr>
              <w:rPr>
                <w:sz w:val="16"/>
                <w:szCs w:val="16"/>
              </w:rPr>
            </w:pPr>
          </w:p>
          <w:p w14:paraId="2333D250" w14:textId="77777777" w:rsidR="00EB506E" w:rsidRPr="002F738C" w:rsidRDefault="001452B2" w:rsidP="00D42FCB">
            <w:pPr>
              <w:rPr>
                <w:sz w:val="16"/>
                <w:szCs w:val="16"/>
              </w:rPr>
            </w:pPr>
            <w:r w:rsidRPr="002F738C">
              <w:rPr>
                <w:sz w:val="16"/>
                <w:szCs w:val="16"/>
              </w:rPr>
              <w:t>IT-IT Fundamentals</w:t>
            </w:r>
          </w:p>
          <w:p w14:paraId="343AAC0B" w14:textId="21E552AD" w:rsidR="001452B2" w:rsidRDefault="001452B2" w:rsidP="00D42FCB">
            <w:pPr>
              <w:rPr>
                <w:sz w:val="16"/>
                <w:szCs w:val="16"/>
              </w:rPr>
            </w:pPr>
            <w:r w:rsidRPr="002F738C">
              <w:rPr>
                <w:sz w:val="16"/>
                <w:szCs w:val="16"/>
              </w:rPr>
              <w:t>Durham Tech Community College 2020</w:t>
            </w:r>
          </w:p>
          <w:p w14:paraId="75A186F1" w14:textId="77777777" w:rsidR="002F738C" w:rsidRPr="002F738C" w:rsidRDefault="002F738C" w:rsidP="00D42FCB">
            <w:pPr>
              <w:rPr>
                <w:sz w:val="16"/>
                <w:szCs w:val="16"/>
              </w:rPr>
            </w:pPr>
          </w:p>
          <w:p w14:paraId="3B2A6B81" w14:textId="031A1C09" w:rsidR="001452B2" w:rsidRPr="002F738C" w:rsidRDefault="001452B2" w:rsidP="00D42FCB">
            <w:pPr>
              <w:rPr>
                <w:sz w:val="16"/>
                <w:szCs w:val="16"/>
              </w:rPr>
            </w:pPr>
            <w:r w:rsidRPr="002F738C">
              <w:rPr>
                <w:sz w:val="16"/>
                <w:szCs w:val="16"/>
              </w:rPr>
              <w:t>IT-</w:t>
            </w:r>
            <w:r w:rsidR="00B27023" w:rsidRPr="002F738C">
              <w:rPr>
                <w:sz w:val="16"/>
                <w:szCs w:val="16"/>
              </w:rPr>
              <w:t>Microsoft Developer</w:t>
            </w:r>
          </w:p>
          <w:p w14:paraId="2006BFC0" w14:textId="77777777" w:rsidR="002F738C" w:rsidRPr="002F738C" w:rsidRDefault="002F738C" w:rsidP="00D42FCB">
            <w:pPr>
              <w:rPr>
                <w:sz w:val="16"/>
                <w:szCs w:val="16"/>
              </w:rPr>
            </w:pPr>
            <w:r w:rsidRPr="002F738C">
              <w:rPr>
                <w:sz w:val="16"/>
                <w:szCs w:val="16"/>
              </w:rPr>
              <w:t>Durham Tech Community College 2020</w:t>
            </w:r>
          </w:p>
          <w:p w14:paraId="1BB23E25" w14:textId="3DF6FCF8" w:rsidR="002F738C" w:rsidRPr="002F738C" w:rsidRDefault="002F738C" w:rsidP="00D42FCB">
            <w:pPr>
              <w:rPr>
                <w:sz w:val="16"/>
                <w:szCs w:val="16"/>
              </w:rPr>
            </w:pPr>
          </w:p>
          <w:p w14:paraId="4753963A" w14:textId="2F29E281" w:rsidR="002F738C" w:rsidRPr="002F738C" w:rsidRDefault="002F738C" w:rsidP="00D42FCB">
            <w:pPr>
              <w:rPr>
                <w:sz w:val="16"/>
                <w:szCs w:val="16"/>
              </w:rPr>
            </w:pPr>
            <w:r w:rsidRPr="002F738C">
              <w:rPr>
                <w:sz w:val="16"/>
                <w:szCs w:val="16"/>
              </w:rPr>
              <w:t>IT-Database Programming</w:t>
            </w:r>
          </w:p>
          <w:p w14:paraId="360801AC" w14:textId="77777777" w:rsidR="002F738C" w:rsidRPr="002F738C" w:rsidRDefault="002F738C" w:rsidP="00D42FCB">
            <w:pPr>
              <w:rPr>
                <w:sz w:val="16"/>
                <w:szCs w:val="16"/>
              </w:rPr>
            </w:pPr>
            <w:r w:rsidRPr="002F738C">
              <w:rPr>
                <w:sz w:val="16"/>
                <w:szCs w:val="16"/>
              </w:rPr>
              <w:t>Durham Tech Community College 2020</w:t>
            </w:r>
          </w:p>
          <w:p w14:paraId="0C01A447" w14:textId="6C350111" w:rsidR="002F738C" w:rsidRPr="002F738C" w:rsidRDefault="002F738C" w:rsidP="00D42FCB">
            <w:pPr>
              <w:rPr>
                <w:sz w:val="16"/>
                <w:szCs w:val="16"/>
              </w:rPr>
            </w:pPr>
          </w:p>
          <w:p w14:paraId="4876E45C" w14:textId="235763F3" w:rsidR="002F738C" w:rsidRPr="002F738C" w:rsidRDefault="002F738C" w:rsidP="00D42FCB">
            <w:pPr>
              <w:rPr>
                <w:sz w:val="16"/>
                <w:szCs w:val="16"/>
              </w:rPr>
            </w:pPr>
            <w:r w:rsidRPr="002F738C">
              <w:rPr>
                <w:sz w:val="16"/>
                <w:szCs w:val="16"/>
              </w:rPr>
              <w:t>IT- Software Development Fundamentals</w:t>
            </w:r>
          </w:p>
          <w:p w14:paraId="692DC8D3" w14:textId="77777777" w:rsidR="002F738C" w:rsidRPr="002F738C" w:rsidRDefault="002F738C" w:rsidP="00D42FCB">
            <w:pPr>
              <w:rPr>
                <w:sz w:val="16"/>
                <w:szCs w:val="16"/>
              </w:rPr>
            </w:pPr>
            <w:r w:rsidRPr="002F738C">
              <w:rPr>
                <w:sz w:val="16"/>
                <w:szCs w:val="16"/>
              </w:rPr>
              <w:t>Durham Tech Community College 2020</w:t>
            </w:r>
          </w:p>
          <w:p w14:paraId="6AA22336" w14:textId="77777777" w:rsidR="002F738C" w:rsidRDefault="002F738C" w:rsidP="00D42FCB"/>
          <w:p w14:paraId="13A35E4A" w14:textId="4FF5C92E" w:rsidR="001452B2" w:rsidRPr="004D3011" w:rsidRDefault="001452B2" w:rsidP="00D42FCB"/>
        </w:tc>
        <w:tc>
          <w:tcPr>
            <w:tcW w:w="360" w:type="dxa"/>
            <w:gridSpan w:val="2"/>
          </w:tcPr>
          <w:p w14:paraId="7D650124" w14:textId="77777777" w:rsidR="001B2ABD" w:rsidRDefault="001B2ABD" w:rsidP="00D42FCB">
            <w:pPr>
              <w:tabs>
                <w:tab w:val="left" w:pos="990"/>
              </w:tabs>
            </w:pPr>
          </w:p>
        </w:tc>
        <w:tc>
          <w:tcPr>
            <w:tcW w:w="7290" w:type="dxa"/>
            <w:gridSpan w:val="2"/>
          </w:tcPr>
          <w:p w14:paraId="59B3E406" w14:textId="58DFEBBD" w:rsidR="00036450" w:rsidRPr="00CB51B7" w:rsidRDefault="007A7440" w:rsidP="00D42FCB">
            <w:pPr>
              <w:pStyle w:val="Heading2"/>
              <w:tabs>
                <w:tab w:val="left" w:pos="2198"/>
              </w:tabs>
              <w:rPr>
                <w:sz w:val="20"/>
                <w:szCs w:val="24"/>
              </w:rPr>
            </w:pPr>
            <w:sdt>
              <w:sdtPr>
                <w:rPr>
                  <w:sz w:val="20"/>
                  <w:szCs w:val="24"/>
                </w:rPr>
                <w:id w:val="1001553383"/>
                <w:placeholder>
                  <w:docPart w:val="A12BA67A9EE345248128265BD56A901E"/>
                </w:placeholder>
                <w:temporary/>
                <w:showingPlcHdr/>
                <w15:appearance w15:val="hidden"/>
              </w:sdtPr>
              <w:sdtEndPr/>
              <w:sdtContent>
                <w:r w:rsidR="00036450" w:rsidRPr="00CB51B7">
                  <w:rPr>
                    <w:sz w:val="18"/>
                    <w:szCs w:val="18"/>
                  </w:rPr>
                  <w:t>WORK EXPERIENCE</w:t>
                </w:r>
              </w:sdtContent>
            </w:sdt>
            <w:r w:rsidR="00093753" w:rsidRPr="00CB51B7">
              <w:rPr>
                <w:sz w:val="20"/>
                <w:szCs w:val="24"/>
              </w:rPr>
              <w:tab/>
            </w:r>
          </w:p>
          <w:p w14:paraId="18B03138" w14:textId="683F7A2B" w:rsidR="003C65CD" w:rsidRPr="00093753" w:rsidRDefault="003C65CD" w:rsidP="00D42FCB">
            <w:pPr>
              <w:pStyle w:val="Heading4"/>
              <w:rPr>
                <w:bCs/>
                <w:sz w:val="16"/>
                <w:szCs w:val="16"/>
              </w:rPr>
            </w:pPr>
            <w:proofErr w:type="spellStart"/>
            <w:r w:rsidRPr="00093753">
              <w:rPr>
                <w:sz w:val="16"/>
                <w:szCs w:val="16"/>
              </w:rPr>
              <w:t>Revature</w:t>
            </w:r>
            <w:proofErr w:type="spellEnd"/>
            <w:r w:rsidR="000556A3" w:rsidRPr="00093753">
              <w:rPr>
                <w:sz w:val="16"/>
                <w:szCs w:val="16"/>
              </w:rPr>
              <w:t xml:space="preserve"> / Cognizant</w:t>
            </w:r>
            <w:r w:rsidRPr="00093753">
              <w:rPr>
                <w:sz w:val="16"/>
                <w:szCs w:val="16"/>
              </w:rPr>
              <w:t xml:space="preserve"> Full Stack React/ React Native Developer</w:t>
            </w:r>
            <w:r w:rsidR="005742EA">
              <w:rPr>
                <w:sz w:val="16"/>
                <w:szCs w:val="16"/>
              </w:rPr>
              <w:t xml:space="preserve">   Mar 2021-now</w:t>
            </w:r>
          </w:p>
          <w:p w14:paraId="648FF2B3" w14:textId="77777777" w:rsidR="00B15036" w:rsidRDefault="00E82AED" w:rsidP="00D42FCB">
            <w:pPr>
              <w:rPr>
                <w:sz w:val="14"/>
                <w:szCs w:val="18"/>
              </w:rPr>
            </w:pPr>
            <w:r w:rsidRPr="00CB51B7">
              <w:rPr>
                <w:sz w:val="14"/>
                <w:szCs w:val="18"/>
              </w:rPr>
              <w:t xml:space="preserve">-Part of </w:t>
            </w:r>
            <w:r w:rsidR="00A43E31" w:rsidRPr="00CB51B7">
              <w:rPr>
                <w:sz w:val="14"/>
                <w:szCs w:val="18"/>
              </w:rPr>
              <w:t>React /React Native Batch tasked with learning and implementing technologies into</w:t>
            </w:r>
            <w:r w:rsidR="00B15036">
              <w:rPr>
                <w:sz w:val="14"/>
                <w:szCs w:val="18"/>
              </w:rPr>
              <w:t xml:space="preserve"> </w:t>
            </w:r>
            <w:r w:rsidR="00A43E31" w:rsidRPr="00CB51B7">
              <w:rPr>
                <w:sz w:val="14"/>
                <w:szCs w:val="18"/>
              </w:rPr>
              <w:t>a</w:t>
            </w:r>
            <w:r w:rsidR="00B15036">
              <w:rPr>
                <w:sz w:val="14"/>
                <w:szCs w:val="18"/>
              </w:rPr>
              <w:t xml:space="preserve"> </w:t>
            </w:r>
          </w:p>
          <w:p w14:paraId="25955FAB" w14:textId="59B3DF72" w:rsidR="00A43E31" w:rsidRDefault="00A43E31" w:rsidP="00D42FCB">
            <w:pPr>
              <w:rPr>
                <w:sz w:val="14"/>
                <w:szCs w:val="18"/>
              </w:rPr>
            </w:pPr>
            <w:r w:rsidRPr="00CB51B7">
              <w:rPr>
                <w:sz w:val="14"/>
                <w:szCs w:val="18"/>
              </w:rPr>
              <w:t xml:space="preserve"> number of projects.</w:t>
            </w:r>
          </w:p>
          <w:p w14:paraId="74F0A5C7" w14:textId="77777777" w:rsidR="00CB51B7" w:rsidRPr="00CB51B7" w:rsidRDefault="00CB51B7" w:rsidP="00D42FCB">
            <w:pPr>
              <w:rPr>
                <w:sz w:val="14"/>
                <w:szCs w:val="18"/>
              </w:rPr>
            </w:pPr>
          </w:p>
          <w:p w14:paraId="653FB309" w14:textId="5F96299D" w:rsidR="004D3011" w:rsidRDefault="00A43E31" w:rsidP="00B15036">
            <w:pPr>
              <w:rPr>
                <w:sz w:val="14"/>
                <w:szCs w:val="18"/>
              </w:rPr>
            </w:pPr>
            <w:r w:rsidRPr="00CB51B7">
              <w:rPr>
                <w:sz w:val="14"/>
                <w:szCs w:val="18"/>
              </w:rPr>
              <w:t>-</w:t>
            </w:r>
            <w:r w:rsidR="00E90F10" w:rsidRPr="00CB51B7">
              <w:rPr>
                <w:sz w:val="14"/>
                <w:szCs w:val="18"/>
              </w:rPr>
              <w:t>Using Agile/Scrum methodology developed Social Media App clone</w:t>
            </w:r>
            <w:r w:rsidR="00EF6EE5" w:rsidRPr="00CB51B7">
              <w:rPr>
                <w:sz w:val="14"/>
                <w:szCs w:val="18"/>
              </w:rPr>
              <w:t>s</w:t>
            </w:r>
            <w:r w:rsidR="00E90F10" w:rsidRPr="00CB51B7">
              <w:rPr>
                <w:sz w:val="14"/>
                <w:szCs w:val="18"/>
              </w:rPr>
              <w:t xml:space="preserve"> with batch mates</w:t>
            </w:r>
          </w:p>
          <w:p w14:paraId="1EC747F9" w14:textId="77777777" w:rsidR="00B15036" w:rsidRDefault="00B15036" w:rsidP="00B15036"/>
          <w:p w14:paraId="23A1B489" w14:textId="7B834302" w:rsidR="004D3011" w:rsidRPr="00093753" w:rsidRDefault="000556A3" w:rsidP="005742EA">
            <w:pPr>
              <w:pStyle w:val="Heading4"/>
              <w:rPr>
                <w:b w:val="0"/>
                <w:bCs/>
                <w:sz w:val="16"/>
                <w:szCs w:val="16"/>
              </w:rPr>
            </w:pPr>
            <w:r w:rsidRPr="00093753">
              <w:rPr>
                <w:sz w:val="16"/>
                <w:szCs w:val="16"/>
              </w:rPr>
              <w:t>NC Central University Web Services</w:t>
            </w:r>
            <w:r w:rsidR="004D3011" w:rsidRPr="00093753">
              <w:rPr>
                <w:sz w:val="16"/>
                <w:szCs w:val="16"/>
              </w:rPr>
              <w:t xml:space="preserve"> </w:t>
            </w:r>
            <w:r w:rsidR="000102CE" w:rsidRPr="00093753">
              <w:rPr>
                <w:sz w:val="16"/>
                <w:szCs w:val="16"/>
              </w:rPr>
              <w:t>- Web Application Technician</w:t>
            </w:r>
            <w:r w:rsidR="005742EA">
              <w:rPr>
                <w:sz w:val="16"/>
                <w:szCs w:val="16"/>
              </w:rPr>
              <w:t xml:space="preserve"> Jan 2020</w:t>
            </w:r>
            <w:r w:rsidR="00B15036">
              <w:rPr>
                <w:sz w:val="16"/>
                <w:szCs w:val="16"/>
              </w:rPr>
              <w:t>-June 2020</w:t>
            </w:r>
          </w:p>
          <w:p w14:paraId="5773E327" w14:textId="550B2C5E" w:rsidR="00093753" w:rsidRPr="007C1FF8" w:rsidRDefault="007C1FF8" w:rsidP="00D42FCB">
            <w:pPr>
              <w:pStyle w:val="ListBullet"/>
              <w:numPr>
                <w:ilvl w:val="0"/>
                <w:numId w:val="0"/>
              </w:numPr>
              <w:rPr>
                <w:sz w:val="14"/>
                <w:szCs w:val="14"/>
              </w:rPr>
            </w:pPr>
            <w:r w:rsidRPr="007C1FF8">
              <w:rPr>
                <w:sz w:val="14"/>
                <w:szCs w:val="14"/>
              </w:rPr>
              <w:t>-</w:t>
            </w:r>
            <w:r w:rsidR="00093753" w:rsidRPr="007C1FF8">
              <w:rPr>
                <w:sz w:val="14"/>
                <w:szCs w:val="14"/>
              </w:rPr>
              <w:t xml:space="preserve">Part of a development team in the NCCU Eddie Chat-bot. Developed, custom entities, intents, and follow up intents for the Ai Chat-bot. Helped review CSS, HTML and PHP code for errors and possible improvements. </w:t>
            </w:r>
          </w:p>
          <w:p w14:paraId="13DE305A" w14:textId="28B1E95E" w:rsidR="00093753" w:rsidRPr="007C1FF8" w:rsidRDefault="007C1FF8" w:rsidP="00D42FCB">
            <w:pPr>
              <w:pStyle w:val="ListBullet"/>
              <w:numPr>
                <w:ilvl w:val="0"/>
                <w:numId w:val="0"/>
              </w:numPr>
              <w:rPr>
                <w:sz w:val="14"/>
                <w:szCs w:val="14"/>
              </w:rPr>
            </w:pPr>
            <w:r w:rsidRPr="007C1FF8">
              <w:rPr>
                <w:sz w:val="14"/>
                <w:szCs w:val="14"/>
              </w:rPr>
              <w:t>-</w:t>
            </w:r>
            <w:r w:rsidR="00093753" w:rsidRPr="007C1FF8">
              <w:rPr>
                <w:sz w:val="14"/>
                <w:szCs w:val="14"/>
              </w:rPr>
              <w:t xml:space="preserve">Using a Drupal 8 environment for the web sites, created new events and announcements to be publishing on the live site. Helped transition of the legacy servers and web sites to the new ones. </w:t>
            </w:r>
          </w:p>
          <w:p w14:paraId="4DF1B6B9" w14:textId="4C527F1C" w:rsidR="00093753" w:rsidRPr="007C1FF8" w:rsidRDefault="007C1FF8" w:rsidP="00D42FCB">
            <w:pPr>
              <w:pStyle w:val="ListBullet"/>
              <w:numPr>
                <w:ilvl w:val="0"/>
                <w:numId w:val="0"/>
              </w:numPr>
              <w:rPr>
                <w:sz w:val="14"/>
                <w:szCs w:val="14"/>
              </w:rPr>
            </w:pPr>
            <w:r w:rsidRPr="007C1FF8">
              <w:rPr>
                <w:sz w:val="14"/>
                <w:szCs w:val="14"/>
              </w:rPr>
              <w:t>-</w:t>
            </w:r>
            <w:r w:rsidR="00093753" w:rsidRPr="007C1FF8">
              <w:rPr>
                <w:sz w:val="14"/>
                <w:szCs w:val="14"/>
              </w:rPr>
              <w:t xml:space="preserve">Did Quality Assurance improvements such as finding and fixing broken links, finding and fixing misdirected links, content editing for readability, and picture editing and compression. </w:t>
            </w:r>
          </w:p>
          <w:p w14:paraId="59CC6579" w14:textId="39BB0480" w:rsidR="00884C16" w:rsidRPr="007C1FF8" w:rsidRDefault="00884C16" w:rsidP="00D42FCB">
            <w:pPr>
              <w:pStyle w:val="Heading2"/>
              <w:tabs>
                <w:tab w:val="right" w:pos="5843"/>
              </w:tabs>
              <w:rPr>
                <w:rFonts w:eastAsia="Times New Roman"/>
                <w:sz w:val="18"/>
                <w:szCs w:val="18"/>
              </w:rPr>
            </w:pPr>
            <w:r w:rsidRPr="007C1FF8">
              <w:rPr>
                <w:sz w:val="18"/>
                <w:szCs w:val="18"/>
              </w:rPr>
              <w:t>Projects</w:t>
            </w:r>
          </w:p>
          <w:p w14:paraId="2CDD55FE" w14:textId="77777777" w:rsidR="007C1FF8" w:rsidRPr="007C1FF8" w:rsidRDefault="00884C16" w:rsidP="00D42FCB">
            <w:pPr>
              <w:pStyle w:val="Heading4"/>
              <w:rPr>
                <w:rFonts w:eastAsia="Times New Roman"/>
                <w:sz w:val="16"/>
                <w:szCs w:val="16"/>
              </w:rPr>
            </w:pPr>
            <w:r w:rsidRPr="007C1FF8">
              <w:rPr>
                <w:rFonts w:eastAsia="Times New Roman"/>
                <w:sz w:val="16"/>
                <w:szCs w:val="16"/>
              </w:rPr>
              <w:t xml:space="preserve">Scouter Serverless </w:t>
            </w:r>
          </w:p>
          <w:p w14:paraId="664EB629" w14:textId="77777777" w:rsidR="00B15036" w:rsidRDefault="00884C16" w:rsidP="00D42FCB">
            <w:pPr>
              <w:pStyle w:val="Heading4"/>
              <w:rPr>
                <w:b w:val="0"/>
                <w:bCs/>
                <w:sz w:val="14"/>
                <w:szCs w:val="14"/>
              </w:rPr>
            </w:pPr>
            <w:r w:rsidRPr="007C1FF8">
              <w:rPr>
                <w:b w:val="0"/>
                <w:bCs/>
                <w:sz w:val="14"/>
                <w:szCs w:val="14"/>
              </w:rPr>
              <w:t>React application designed for anime viewers to review an anime, learn more about what the community thinks about anime, and add friends to check out their personal page. The user will be</w:t>
            </w:r>
          </w:p>
          <w:p w14:paraId="7E04FD6C" w14:textId="77777777" w:rsidR="00B15036" w:rsidRDefault="00884C16" w:rsidP="00D42FCB">
            <w:pPr>
              <w:pStyle w:val="Heading4"/>
              <w:rPr>
                <w:b w:val="0"/>
                <w:bCs/>
                <w:sz w:val="14"/>
                <w:szCs w:val="14"/>
              </w:rPr>
            </w:pPr>
            <w:r w:rsidRPr="007C1FF8">
              <w:rPr>
                <w:b w:val="0"/>
                <w:bCs/>
                <w:sz w:val="14"/>
                <w:szCs w:val="14"/>
              </w:rPr>
              <w:t xml:space="preserve">able to read a description about a specific anime, add it to their favorites, and leave a review on </w:t>
            </w:r>
          </w:p>
          <w:p w14:paraId="2AECEEE3" w14:textId="77777777" w:rsidR="00B15036" w:rsidRDefault="00884C16" w:rsidP="00D42FCB">
            <w:pPr>
              <w:pStyle w:val="Heading4"/>
              <w:rPr>
                <w:b w:val="0"/>
                <w:bCs/>
                <w:sz w:val="14"/>
                <w:szCs w:val="14"/>
              </w:rPr>
            </w:pPr>
            <w:r w:rsidRPr="007C1FF8">
              <w:rPr>
                <w:b w:val="0"/>
                <w:bCs/>
                <w:sz w:val="14"/>
                <w:szCs w:val="14"/>
              </w:rPr>
              <w:t>that page. There is also a personal page that is specific to each user’s account where you can find</w:t>
            </w:r>
          </w:p>
          <w:p w14:paraId="563B2FE9" w14:textId="207B07F4" w:rsidR="00884C16" w:rsidRPr="007C1FF8" w:rsidRDefault="00884C16" w:rsidP="00D42FCB">
            <w:pPr>
              <w:pStyle w:val="Heading4"/>
              <w:rPr>
                <w:rFonts w:eastAsiaTheme="minorHAnsi"/>
                <w:b w:val="0"/>
                <w:bCs/>
              </w:rPr>
            </w:pPr>
            <w:r w:rsidRPr="007C1FF8">
              <w:rPr>
                <w:b w:val="0"/>
                <w:bCs/>
                <w:sz w:val="14"/>
                <w:szCs w:val="14"/>
              </w:rPr>
              <w:t xml:space="preserve"> a user’s bio as well as any photos they have posted, whether it is their own cosplay photos or photos from their visits to conventions.</w:t>
            </w:r>
          </w:p>
          <w:p w14:paraId="37A9D204" w14:textId="77777777" w:rsidR="00884C16" w:rsidRPr="007C1FF8" w:rsidRDefault="00884C16" w:rsidP="00D42FCB">
            <w:pPr>
              <w:pStyle w:val="Heading5"/>
              <w:rPr>
                <w:rFonts w:eastAsia="Times New Roman"/>
                <w:b/>
                <w:bCs/>
                <w:sz w:val="16"/>
                <w:szCs w:val="20"/>
              </w:rPr>
            </w:pPr>
            <w:r w:rsidRPr="007C1FF8">
              <w:rPr>
                <w:rFonts w:eastAsia="Times New Roman"/>
                <w:b/>
                <w:bCs/>
                <w:sz w:val="16"/>
                <w:szCs w:val="20"/>
              </w:rPr>
              <w:t>Roles / Responsibilities</w:t>
            </w:r>
          </w:p>
          <w:p w14:paraId="08EAAB2A" w14:textId="77777777" w:rsidR="00884C16" w:rsidRPr="007C1FF8"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Developed the Lambda functions for the anime pages.</w:t>
            </w:r>
          </w:p>
          <w:p w14:paraId="2DB51737" w14:textId="77777777" w:rsidR="00884C16" w:rsidRPr="007C1FF8"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Developed screens for anime in React Native.</w:t>
            </w:r>
          </w:p>
          <w:p w14:paraId="5152B4FF" w14:textId="77777777" w:rsidR="00884C16" w:rsidRPr="007C1FF8"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Utilized Agile/Scrum methodology in development.</w:t>
            </w:r>
          </w:p>
          <w:p w14:paraId="6CF66EA1" w14:textId="77777777" w:rsidR="00884C16" w:rsidRPr="007C1FF8"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Developed a global style sheet for colors.</w:t>
            </w:r>
          </w:p>
          <w:p w14:paraId="06E5CF32" w14:textId="77777777" w:rsidR="00884C16" w:rsidRPr="007C1FF8"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 xml:space="preserve">Assisted in creating a </w:t>
            </w:r>
            <w:proofErr w:type="spellStart"/>
            <w:r w:rsidRPr="007C1FF8">
              <w:rPr>
                <w:rFonts w:eastAsia="Times New Roman"/>
                <w:sz w:val="14"/>
                <w:szCs w:val="18"/>
              </w:rPr>
              <w:t>Yaml</w:t>
            </w:r>
            <w:proofErr w:type="spellEnd"/>
            <w:r w:rsidRPr="007C1FF8">
              <w:rPr>
                <w:rFonts w:eastAsia="Times New Roman"/>
                <w:sz w:val="14"/>
                <w:szCs w:val="18"/>
              </w:rPr>
              <w:t xml:space="preserve"> file for Serverless Framework deployment.</w:t>
            </w:r>
          </w:p>
          <w:p w14:paraId="394A622B" w14:textId="7071FFB5" w:rsidR="00884C16" w:rsidRDefault="00884C16" w:rsidP="00D42FCB">
            <w:pPr>
              <w:numPr>
                <w:ilvl w:val="0"/>
                <w:numId w:val="2"/>
              </w:numPr>
              <w:spacing w:before="100" w:beforeAutospacing="1" w:after="100" w:afterAutospacing="1"/>
              <w:rPr>
                <w:rFonts w:eastAsia="Times New Roman"/>
                <w:sz w:val="14"/>
                <w:szCs w:val="18"/>
              </w:rPr>
            </w:pPr>
            <w:r w:rsidRPr="007C1FF8">
              <w:rPr>
                <w:rFonts w:eastAsia="Times New Roman"/>
                <w:sz w:val="14"/>
                <w:szCs w:val="18"/>
              </w:rPr>
              <w:t>Created anime components in React Native for App.</w:t>
            </w:r>
          </w:p>
          <w:p w14:paraId="75A4DD84" w14:textId="77777777" w:rsidR="00884C16" w:rsidRPr="005742EA" w:rsidRDefault="00884C16" w:rsidP="00D42FCB">
            <w:pPr>
              <w:pStyle w:val="Heading4"/>
              <w:rPr>
                <w:rFonts w:eastAsia="Times New Roman"/>
                <w:sz w:val="16"/>
                <w:szCs w:val="20"/>
              </w:rPr>
            </w:pPr>
            <w:r w:rsidRPr="007C1FF8">
              <w:rPr>
                <w:rFonts w:eastAsia="Times New Roman"/>
                <w:sz w:val="16"/>
                <w:szCs w:val="20"/>
              </w:rPr>
              <w:t>Environment / Technologies</w:t>
            </w:r>
          </w:p>
          <w:p w14:paraId="29D93A41" w14:textId="77777777" w:rsidR="00B15036" w:rsidRDefault="00884C16" w:rsidP="00D42FCB">
            <w:pPr>
              <w:rPr>
                <w:rStyle w:val="gmail-ng-binding"/>
                <w:rFonts w:eastAsia="Times New Roman"/>
                <w:sz w:val="14"/>
                <w:szCs w:val="18"/>
              </w:rPr>
            </w:pPr>
            <w:r w:rsidRPr="005742EA">
              <w:rPr>
                <w:rStyle w:val="gmail-ng-binding"/>
                <w:rFonts w:eastAsia="Times New Roman"/>
                <w:sz w:val="14"/>
                <w:szCs w:val="18"/>
              </w:rPr>
              <w:t>JavaScript, TypeScript, DynamoDB, AWS SDK, Redux, NodeJS, AWS Code</w:t>
            </w:r>
            <w:r w:rsidR="00FC2705" w:rsidRPr="005742EA">
              <w:rPr>
                <w:rStyle w:val="gmail-ng-binding"/>
                <w:rFonts w:eastAsia="Times New Roman"/>
                <w:sz w:val="14"/>
                <w:szCs w:val="18"/>
              </w:rPr>
              <w:t xml:space="preserve"> </w:t>
            </w:r>
            <w:r w:rsidRPr="005742EA">
              <w:rPr>
                <w:rStyle w:val="gmail-ng-binding"/>
                <w:rFonts w:eastAsia="Times New Roman"/>
                <w:sz w:val="14"/>
                <w:szCs w:val="18"/>
              </w:rPr>
              <w:t>Pipeline, AWS Code</w:t>
            </w:r>
            <w:r w:rsidR="00FC2705" w:rsidRPr="005742EA">
              <w:rPr>
                <w:rStyle w:val="gmail-ng-binding"/>
                <w:rFonts w:eastAsia="Times New Roman"/>
                <w:sz w:val="14"/>
                <w:szCs w:val="18"/>
              </w:rPr>
              <w:t xml:space="preserve"> </w:t>
            </w:r>
            <w:r w:rsidRPr="005742EA">
              <w:rPr>
                <w:rStyle w:val="gmail-ng-binding"/>
                <w:rFonts w:eastAsia="Times New Roman"/>
                <w:sz w:val="14"/>
                <w:szCs w:val="18"/>
              </w:rPr>
              <w:t xml:space="preserve">Build, </w:t>
            </w:r>
          </w:p>
          <w:p w14:paraId="1DE664F0" w14:textId="786A2F62" w:rsidR="0048481C" w:rsidRDefault="00884C16" w:rsidP="00D42FCB">
            <w:pPr>
              <w:rPr>
                <w:rFonts w:eastAsia="Times New Roman"/>
                <w:sz w:val="14"/>
                <w:szCs w:val="18"/>
              </w:rPr>
            </w:pPr>
            <w:r w:rsidRPr="005742EA">
              <w:rPr>
                <w:rStyle w:val="gmail-ng-binding"/>
                <w:rFonts w:eastAsia="Times New Roman"/>
                <w:sz w:val="14"/>
                <w:szCs w:val="18"/>
              </w:rPr>
              <w:t xml:space="preserve">AWS Lambda, AWS Cognito, AWS API Gateway, AWS S3, AWS EC2, React </w:t>
            </w:r>
            <w:proofErr w:type="gramStart"/>
            <w:r w:rsidRPr="005742EA">
              <w:rPr>
                <w:rStyle w:val="gmail-ng-binding"/>
                <w:rFonts w:eastAsia="Times New Roman"/>
                <w:sz w:val="14"/>
                <w:szCs w:val="18"/>
              </w:rPr>
              <w:t>Native</w:t>
            </w:r>
            <w:r w:rsidRPr="005742EA">
              <w:rPr>
                <w:rFonts w:eastAsia="Times New Roman"/>
                <w:sz w:val="14"/>
                <w:szCs w:val="18"/>
              </w:rPr>
              <w:t xml:space="preserve"> </w:t>
            </w:r>
            <w:r w:rsidR="00AB7D8C">
              <w:rPr>
                <w:rFonts w:eastAsia="Times New Roman"/>
                <w:sz w:val="14"/>
                <w:szCs w:val="18"/>
              </w:rPr>
              <w:t>,</w:t>
            </w:r>
            <w:proofErr w:type="gramEnd"/>
            <w:r w:rsidR="00AB7D8C">
              <w:rPr>
                <w:rFonts w:eastAsia="Times New Roman"/>
                <w:sz w:val="14"/>
                <w:szCs w:val="18"/>
              </w:rPr>
              <w:t xml:space="preserve"> </w:t>
            </w:r>
            <w:proofErr w:type="spellStart"/>
            <w:r w:rsidR="00AB7D8C">
              <w:rPr>
                <w:rFonts w:eastAsia="Times New Roman"/>
                <w:sz w:val="14"/>
                <w:szCs w:val="18"/>
              </w:rPr>
              <w:t>Axios</w:t>
            </w:r>
            <w:proofErr w:type="spellEnd"/>
          </w:p>
          <w:p w14:paraId="1CA8CE0C" w14:textId="62C6BC6E" w:rsidR="007314A7" w:rsidRDefault="007314A7" w:rsidP="00D42FCB">
            <w:pPr>
              <w:rPr>
                <w:rFonts w:eastAsia="Times New Roman"/>
                <w:sz w:val="14"/>
                <w:szCs w:val="18"/>
              </w:rPr>
            </w:pPr>
          </w:p>
          <w:p w14:paraId="7D37A10C" w14:textId="010AE963" w:rsidR="007314A7" w:rsidRDefault="007314A7" w:rsidP="00D42FCB">
            <w:pPr>
              <w:rPr>
                <w:rFonts w:eastAsia="Times New Roman"/>
                <w:sz w:val="14"/>
                <w:szCs w:val="18"/>
              </w:rPr>
            </w:pPr>
            <w:r>
              <w:rPr>
                <w:rFonts w:eastAsia="Times New Roman"/>
                <w:sz w:val="14"/>
                <w:szCs w:val="18"/>
              </w:rPr>
              <w:t xml:space="preserve">Front-End </w:t>
            </w:r>
            <w:proofErr w:type="gramStart"/>
            <w:r>
              <w:rPr>
                <w:rFonts w:eastAsia="Times New Roman"/>
                <w:sz w:val="14"/>
                <w:szCs w:val="18"/>
              </w:rPr>
              <w:t>Repo :</w:t>
            </w:r>
            <w:proofErr w:type="gramEnd"/>
            <w:r w:rsidR="000F7B38">
              <w:t xml:space="preserve"> </w:t>
            </w:r>
            <w:hyperlink r:id="rId11" w:history="1">
              <w:r w:rsidR="000F7B38" w:rsidRPr="0011735B">
                <w:rPr>
                  <w:rStyle w:val="Hyperlink"/>
                  <w:rFonts w:eastAsia="Times New Roman"/>
                  <w:sz w:val="14"/>
                  <w:szCs w:val="18"/>
                </w:rPr>
                <w:t>https://github.com/RevatureRobert/team-4-Project-2-FE</w:t>
              </w:r>
            </w:hyperlink>
          </w:p>
          <w:p w14:paraId="6432C122" w14:textId="08F17558" w:rsidR="0048481C" w:rsidRPr="005742EA" w:rsidRDefault="000F7B38" w:rsidP="00D42FCB">
            <w:pPr>
              <w:rPr>
                <w:rFonts w:eastAsia="Times New Roman"/>
                <w:sz w:val="14"/>
                <w:szCs w:val="18"/>
              </w:rPr>
            </w:pPr>
            <w:r>
              <w:rPr>
                <w:rFonts w:eastAsia="Times New Roman"/>
                <w:sz w:val="14"/>
                <w:szCs w:val="18"/>
              </w:rPr>
              <w:t xml:space="preserve">Back-End </w:t>
            </w:r>
            <w:proofErr w:type="gramStart"/>
            <w:r>
              <w:rPr>
                <w:rFonts w:eastAsia="Times New Roman"/>
                <w:sz w:val="14"/>
                <w:szCs w:val="18"/>
              </w:rPr>
              <w:t>Repo :</w:t>
            </w:r>
            <w:proofErr w:type="gramEnd"/>
            <w:r>
              <w:rPr>
                <w:rFonts w:eastAsia="Times New Roman"/>
                <w:sz w:val="14"/>
                <w:szCs w:val="18"/>
              </w:rPr>
              <w:t xml:space="preserve"> </w:t>
            </w:r>
            <w:r w:rsidR="00A44D24">
              <w:t xml:space="preserve"> </w:t>
            </w:r>
            <w:r w:rsidR="00A44D24" w:rsidRPr="00A44D24">
              <w:rPr>
                <w:rFonts w:eastAsia="Times New Roman"/>
                <w:sz w:val="14"/>
                <w:szCs w:val="18"/>
              </w:rPr>
              <w:t>https://github.com/RevatureRobert/team-4-Project-2-B</w:t>
            </w:r>
            <w:r w:rsidR="00A44D24">
              <w:rPr>
                <w:rFonts w:eastAsia="Times New Roman"/>
                <w:sz w:val="14"/>
                <w:szCs w:val="18"/>
              </w:rPr>
              <w:t>E</w:t>
            </w:r>
          </w:p>
          <w:p w14:paraId="4996FC1D" w14:textId="77777777" w:rsidR="00884C16" w:rsidRDefault="007A7440" w:rsidP="00D42FCB">
            <w:pPr>
              <w:jc w:val="center"/>
              <w:rPr>
                <w:rFonts w:eastAsia="Times New Roman"/>
              </w:rPr>
            </w:pPr>
            <w:r>
              <w:rPr>
                <w:rFonts w:eastAsia="Times New Roman"/>
              </w:rPr>
              <w:pict w14:anchorId="2BF30769">
                <v:rect id="_x0000_i1025" style="width:468pt;height:1.5pt" o:hralign="center" o:hrstd="t" o:hr="t" fillcolor="#a0a0a0" stroked="f"/>
              </w:pict>
            </w:r>
          </w:p>
          <w:p w14:paraId="342DE6EB" w14:textId="77777777" w:rsidR="007C1FF8" w:rsidRDefault="00884C16" w:rsidP="00D42FCB">
            <w:pPr>
              <w:pStyle w:val="Heading4"/>
              <w:rPr>
                <w:rFonts w:eastAsia="Times New Roman"/>
              </w:rPr>
            </w:pPr>
            <w:r>
              <w:rPr>
                <w:rFonts w:eastAsia="Times New Roman"/>
              </w:rPr>
              <w:t xml:space="preserve">Scouter </w:t>
            </w:r>
          </w:p>
          <w:p w14:paraId="4CB6547B" w14:textId="77777777" w:rsidR="00B15036" w:rsidRDefault="00884C16" w:rsidP="00D42FCB">
            <w:pPr>
              <w:pStyle w:val="Heading4"/>
              <w:rPr>
                <w:b w:val="0"/>
                <w:bCs/>
                <w:sz w:val="14"/>
                <w:szCs w:val="14"/>
              </w:rPr>
            </w:pPr>
            <w:r w:rsidRPr="007C1FF8">
              <w:rPr>
                <w:b w:val="0"/>
                <w:bCs/>
                <w:sz w:val="14"/>
                <w:szCs w:val="14"/>
              </w:rPr>
              <w:t>React application designed for anime viewers to review an anime, learn more about what the community thinks about anime, and add friends to check out their personal page. The user will be</w:t>
            </w:r>
          </w:p>
          <w:p w14:paraId="1C307FB4" w14:textId="0B9FD078" w:rsidR="00B15036" w:rsidRDefault="00884C16" w:rsidP="00D42FCB">
            <w:pPr>
              <w:pStyle w:val="Heading4"/>
              <w:rPr>
                <w:b w:val="0"/>
                <w:bCs/>
                <w:sz w:val="14"/>
                <w:szCs w:val="14"/>
              </w:rPr>
            </w:pPr>
            <w:r w:rsidRPr="007C1FF8">
              <w:rPr>
                <w:b w:val="0"/>
                <w:bCs/>
                <w:sz w:val="14"/>
                <w:szCs w:val="14"/>
              </w:rPr>
              <w:t>able to read a description about a specific anime, add it to their favorites, and leave a review on</w:t>
            </w:r>
          </w:p>
          <w:p w14:paraId="410E3C8F" w14:textId="77777777" w:rsidR="00B15036" w:rsidRDefault="00884C16" w:rsidP="00D42FCB">
            <w:pPr>
              <w:pStyle w:val="Heading4"/>
              <w:rPr>
                <w:b w:val="0"/>
                <w:bCs/>
                <w:sz w:val="14"/>
                <w:szCs w:val="14"/>
              </w:rPr>
            </w:pPr>
            <w:r w:rsidRPr="007C1FF8">
              <w:rPr>
                <w:b w:val="0"/>
                <w:bCs/>
                <w:sz w:val="14"/>
                <w:szCs w:val="14"/>
              </w:rPr>
              <w:t xml:space="preserve">that page. There is also a personal page that is specific to each user’s account where you can find </w:t>
            </w:r>
          </w:p>
          <w:p w14:paraId="3F6CF0EC" w14:textId="519AF74E" w:rsidR="00884C16" w:rsidRPr="007C1FF8" w:rsidRDefault="00884C16" w:rsidP="00D42FCB">
            <w:pPr>
              <w:pStyle w:val="Heading4"/>
              <w:rPr>
                <w:rFonts w:eastAsiaTheme="minorHAnsi"/>
                <w:b w:val="0"/>
                <w:bCs/>
                <w:sz w:val="14"/>
                <w:szCs w:val="14"/>
              </w:rPr>
            </w:pPr>
            <w:r w:rsidRPr="007C1FF8">
              <w:rPr>
                <w:b w:val="0"/>
                <w:bCs/>
                <w:sz w:val="14"/>
                <w:szCs w:val="14"/>
              </w:rPr>
              <w:t>a user’s bio as well as any photos they have posted</w:t>
            </w:r>
            <w:r w:rsidR="007C1FF8">
              <w:rPr>
                <w:b w:val="0"/>
                <w:bCs/>
                <w:sz w:val="14"/>
                <w:szCs w:val="14"/>
              </w:rPr>
              <w:t>.</w:t>
            </w:r>
          </w:p>
          <w:p w14:paraId="5163572A" w14:textId="77777777" w:rsidR="00884C16" w:rsidRPr="007C1FF8" w:rsidRDefault="00884C16" w:rsidP="00D42FCB">
            <w:pPr>
              <w:pStyle w:val="Heading5"/>
              <w:rPr>
                <w:rFonts w:eastAsia="Times New Roman"/>
                <w:b/>
                <w:bCs/>
                <w:sz w:val="16"/>
                <w:szCs w:val="20"/>
              </w:rPr>
            </w:pPr>
            <w:r w:rsidRPr="007C1FF8">
              <w:rPr>
                <w:rFonts w:eastAsia="Times New Roman"/>
                <w:b/>
                <w:bCs/>
                <w:sz w:val="16"/>
                <w:szCs w:val="20"/>
              </w:rPr>
              <w:t>Roles / Responsibilities</w:t>
            </w:r>
          </w:p>
          <w:p w14:paraId="6B13C065" w14:textId="4673C0BC"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 xml:space="preserve">Created Carousel Component to </w:t>
            </w:r>
            <w:proofErr w:type="gramStart"/>
            <w:r w:rsidRPr="007C1FF8">
              <w:rPr>
                <w:rFonts w:eastAsia="Times New Roman"/>
                <w:sz w:val="14"/>
                <w:szCs w:val="18"/>
              </w:rPr>
              <w:t>display  "</w:t>
            </w:r>
            <w:proofErr w:type="gramEnd"/>
            <w:r w:rsidRPr="007C1FF8">
              <w:rPr>
                <w:rFonts w:eastAsia="Times New Roman"/>
                <w:sz w:val="14"/>
                <w:szCs w:val="18"/>
              </w:rPr>
              <w:t>Top 5"  on Home page.</w:t>
            </w:r>
          </w:p>
          <w:p w14:paraId="6FC8D03C" w14:textId="181B48F1"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Created routes for CRUD "GET" for Anime in back-end using express.</w:t>
            </w:r>
          </w:p>
          <w:p w14:paraId="05E97D38" w14:textId="110B5937"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 xml:space="preserve">Designed </w:t>
            </w:r>
            <w:r w:rsidR="007C1FF8">
              <w:rPr>
                <w:rFonts w:eastAsia="Times New Roman"/>
                <w:sz w:val="14"/>
                <w:szCs w:val="18"/>
              </w:rPr>
              <w:t>f</w:t>
            </w:r>
            <w:r w:rsidRPr="007C1FF8">
              <w:rPr>
                <w:rFonts w:eastAsia="Times New Roman"/>
                <w:sz w:val="14"/>
                <w:szCs w:val="18"/>
              </w:rPr>
              <w:t>ront end using HTML, Boot</w:t>
            </w:r>
            <w:r w:rsidR="007C1FF8">
              <w:rPr>
                <w:rFonts w:eastAsia="Times New Roman"/>
                <w:sz w:val="14"/>
                <w:szCs w:val="18"/>
              </w:rPr>
              <w:t>/</w:t>
            </w:r>
            <w:r w:rsidRPr="007C1FF8">
              <w:rPr>
                <w:rFonts w:eastAsia="Times New Roman"/>
                <w:sz w:val="14"/>
                <w:szCs w:val="18"/>
              </w:rPr>
              <w:t>React</w:t>
            </w:r>
            <w:r w:rsidR="00FC2705">
              <w:rPr>
                <w:rFonts w:eastAsia="Times New Roman"/>
                <w:sz w:val="14"/>
                <w:szCs w:val="18"/>
              </w:rPr>
              <w:t xml:space="preserve"> </w:t>
            </w:r>
            <w:r w:rsidRPr="007C1FF8">
              <w:rPr>
                <w:rFonts w:eastAsia="Times New Roman"/>
                <w:sz w:val="14"/>
                <w:szCs w:val="18"/>
              </w:rPr>
              <w:t>Strap, and Type</w:t>
            </w:r>
            <w:r w:rsidR="007C1FF8">
              <w:rPr>
                <w:rFonts w:eastAsia="Times New Roman"/>
                <w:sz w:val="14"/>
                <w:szCs w:val="18"/>
              </w:rPr>
              <w:t>S</w:t>
            </w:r>
            <w:r w:rsidRPr="007C1FF8">
              <w:rPr>
                <w:rFonts w:eastAsia="Times New Roman"/>
                <w:sz w:val="14"/>
                <w:szCs w:val="18"/>
              </w:rPr>
              <w:t>cript.</w:t>
            </w:r>
          </w:p>
          <w:p w14:paraId="697584B7" w14:textId="77777777"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Utilized Agile/Scrum methodology in development.</w:t>
            </w:r>
          </w:p>
          <w:p w14:paraId="5C71433C" w14:textId="38681767"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Created Card Components for Anime to be displayed dynamically.</w:t>
            </w:r>
          </w:p>
          <w:p w14:paraId="62B31A3E" w14:textId="5ABBFE4A" w:rsidR="00884C16" w:rsidRPr="00A44D24" w:rsidRDefault="00884C16" w:rsidP="00245BEC">
            <w:pPr>
              <w:numPr>
                <w:ilvl w:val="0"/>
                <w:numId w:val="3"/>
              </w:numPr>
              <w:spacing w:before="100" w:beforeAutospacing="1" w:after="100" w:afterAutospacing="1"/>
              <w:rPr>
                <w:rFonts w:eastAsia="Times New Roman"/>
                <w:sz w:val="14"/>
                <w:szCs w:val="18"/>
              </w:rPr>
            </w:pPr>
            <w:r w:rsidRPr="00A44D24">
              <w:rPr>
                <w:rFonts w:eastAsia="Times New Roman"/>
                <w:sz w:val="14"/>
                <w:szCs w:val="18"/>
              </w:rPr>
              <w:t>Assisted in design of NoSQL table on DynamoDB with group.</w:t>
            </w:r>
          </w:p>
          <w:p w14:paraId="0C02B756" w14:textId="77777777" w:rsidR="00884C16" w:rsidRPr="007C1FF8" w:rsidRDefault="00884C16" w:rsidP="00D42FCB">
            <w:pPr>
              <w:numPr>
                <w:ilvl w:val="0"/>
                <w:numId w:val="3"/>
              </w:numPr>
              <w:spacing w:before="100" w:beforeAutospacing="1" w:after="100" w:afterAutospacing="1"/>
              <w:rPr>
                <w:rFonts w:eastAsia="Times New Roman"/>
                <w:sz w:val="14"/>
                <w:szCs w:val="18"/>
              </w:rPr>
            </w:pPr>
            <w:r w:rsidRPr="007C1FF8">
              <w:rPr>
                <w:rFonts w:eastAsia="Times New Roman"/>
                <w:sz w:val="14"/>
                <w:szCs w:val="18"/>
              </w:rPr>
              <w:t>Experimented with custom CSS for changing design of Bootstrap.</w:t>
            </w:r>
          </w:p>
          <w:p w14:paraId="5F4014F0" w14:textId="77777777" w:rsidR="00884C16" w:rsidRPr="007C1FF8" w:rsidRDefault="00884C16" w:rsidP="00D42FCB">
            <w:pPr>
              <w:pStyle w:val="Heading4"/>
              <w:rPr>
                <w:rFonts w:eastAsia="Times New Roman"/>
                <w:sz w:val="16"/>
                <w:szCs w:val="20"/>
              </w:rPr>
            </w:pPr>
            <w:r w:rsidRPr="007C1FF8">
              <w:rPr>
                <w:rFonts w:eastAsia="Times New Roman"/>
                <w:sz w:val="16"/>
                <w:szCs w:val="20"/>
              </w:rPr>
              <w:t>Environment / Technologies</w:t>
            </w:r>
          </w:p>
          <w:p w14:paraId="38702BF5" w14:textId="7917567D" w:rsidR="00884C16" w:rsidRDefault="00884C16" w:rsidP="00D42FCB">
            <w:pPr>
              <w:rPr>
                <w:rFonts w:eastAsia="Times New Roman"/>
                <w:sz w:val="14"/>
                <w:szCs w:val="18"/>
              </w:rPr>
            </w:pPr>
            <w:r w:rsidRPr="007C1FF8">
              <w:rPr>
                <w:rStyle w:val="gmail-ng-binding"/>
                <w:rFonts w:eastAsia="Times New Roman"/>
                <w:sz w:val="14"/>
                <w:szCs w:val="18"/>
              </w:rPr>
              <w:t>JavaScript, TypeScript, Express.js, DynamoDB, AWS SDK, React, Redux, NodeJS</w:t>
            </w:r>
            <w:r w:rsidRPr="007C1FF8">
              <w:rPr>
                <w:rFonts w:eastAsia="Times New Roman"/>
                <w:sz w:val="14"/>
                <w:szCs w:val="18"/>
              </w:rPr>
              <w:t xml:space="preserve"> </w:t>
            </w:r>
          </w:p>
          <w:p w14:paraId="0F5DF20C" w14:textId="221B7AEC" w:rsidR="00A44D24" w:rsidRDefault="00A44D24" w:rsidP="00D42FCB">
            <w:pPr>
              <w:rPr>
                <w:rFonts w:eastAsia="Times New Roman"/>
                <w:sz w:val="14"/>
                <w:szCs w:val="18"/>
              </w:rPr>
            </w:pPr>
          </w:p>
          <w:p w14:paraId="13476AEE" w14:textId="0BD2EB27" w:rsidR="00A44D24" w:rsidRDefault="00A44D24" w:rsidP="00D42FCB">
            <w:pPr>
              <w:rPr>
                <w:rFonts w:eastAsia="Times New Roman"/>
                <w:sz w:val="14"/>
                <w:szCs w:val="18"/>
              </w:rPr>
            </w:pPr>
            <w:r>
              <w:rPr>
                <w:rFonts w:eastAsia="Times New Roman"/>
                <w:sz w:val="14"/>
                <w:szCs w:val="18"/>
              </w:rPr>
              <w:t>Front-End Repo:</w:t>
            </w:r>
            <w:r w:rsidR="00DC0ACA">
              <w:rPr>
                <w:rFonts w:eastAsia="Times New Roman"/>
                <w:sz w:val="14"/>
                <w:szCs w:val="18"/>
              </w:rPr>
              <w:t xml:space="preserve"> </w:t>
            </w:r>
            <w:r w:rsidR="00DC0ACA">
              <w:t xml:space="preserve"> </w:t>
            </w:r>
            <w:r w:rsidR="00DC0ACA" w:rsidRPr="00DC0ACA">
              <w:rPr>
                <w:rFonts w:eastAsia="Times New Roman"/>
                <w:sz w:val="14"/>
                <w:szCs w:val="18"/>
              </w:rPr>
              <w:t>https://github.com/Thomas-Marik/Team-4-Project-1-FrontEnd</w:t>
            </w:r>
          </w:p>
          <w:p w14:paraId="10373965" w14:textId="17853960" w:rsidR="00A44D24" w:rsidRDefault="00A44D24" w:rsidP="00D42FCB">
            <w:pPr>
              <w:rPr>
                <w:rFonts w:eastAsia="Times New Roman"/>
                <w:sz w:val="14"/>
                <w:szCs w:val="18"/>
              </w:rPr>
            </w:pPr>
            <w:r>
              <w:rPr>
                <w:rFonts w:eastAsia="Times New Roman"/>
                <w:sz w:val="14"/>
                <w:szCs w:val="18"/>
              </w:rPr>
              <w:t>Back-End Repo</w:t>
            </w:r>
            <w:r w:rsidRPr="003049C6">
              <w:rPr>
                <w:rFonts w:eastAsia="Times New Roman"/>
                <w:sz w:val="16"/>
                <w:szCs w:val="16"/>
              </w:rPr>
              <w:t>:</w:t>
            </w:r>
            <w:r w:rsidR="000A68E3" w:rsidRPr="003049C6">
              <w:rPr>
                <w:sz w:val="16"/>
                <w:szCs w:val="16"/>
              </w:rPr>
              <w:t xml:space="preserve"> </w:t>
            </w:r>
            <w:r w:rsidR="003049C6" w:rsidRPr="003049C6">
              <w:rPr>
                <w:sz w:val="14"/>
                <w:szCs w:val="14"/>
              </w:rPr>
              <w:t xml:space="preserve"> https://github.com/Thomas-Marik/Team-4-Project-1</w:t>
            </w:r>
          </w:p>
          <w:p w14:paraId="5E3BC5F3" w14:textId="3625D591" w:rsidR="00A44D24" w:rsidRDefault="00A44D24" w:rsidP="00D42FCB">
            <w:pPr>
              <w:rPr>
                <w:rFonts w:eastAsia="Times New Roman"/>
                <w:sz w:val="14"/>
                <w:szCs w:val="18"/>
              </w:rPr>
            </w:pPr>
          </w:p>
          <w:p w14:paraId="4C55CE85" w14:textId="284B6B56" w:rsidR="00CF3762" w:rsidRDefault="00CF3762" w:rsidP="00CF3762">
            <w:pPr>
              <w:pStyle w:val="Heading4"/>
              <w:rPr>
                <w:rFonts w:eastAsia="Times New Roman"/>
              </w:rPr>
            </w:pPr>
            <w:r>
              <w:rPr>
                <w:rFonts w:eastAsia="Times New Roman"/>
              </w:rPr>
              <w:t>Online Product Ordering</w:t>
            </w:r>
          </w:p>
          <w:p w14:paraId="2855DDC2" w14:textId="478FF29C" w:rsidR="00CF3762" w:rsidRPr="007C1FF8" w:rsidRDefault="00CF3762" w:rsidP="00CF3762">
            <w:pPr>
              <w:pStyle w:val="Heading4"/>
              <w:rPr>
                <w:rFonts w:eastAsiaTheme="minorHAnsi"/>
                <w:b w:val="0"/>
                <w:bCs/>
                <w:sz w:val="14"/>
                <w:szCs w:val="14"/>
              </w:rPr>
            </w:pPr>
            <w:r w:rsidRPr="007C1FF8">
              <w:rPr>
                <w:b w:val="0"/>
                <w:bCs/>
                <w:sz w:val="14"/>
                <w:szCs w:val="14"/>
              </w:rPr>
              <w:t>React</w:t>
            </w:r>
            <w:r>
              <w:rPr>
                <w:b w:val="0"/>
                <w:bCs/>
                <w:sz w:val="14"/>
                <w:szCs w:val="14"/>
              </w:rPr>
              <w:t xml:space="preserve"> Native</w:t>
            </w:r>
            <w:r w:rsidRPr="007C1FF8">
              <w:rPr>
                <w:b w:val="0"/>
                <w:bCs/>
                <w:sz w:val="14"/>
                <w:szCs w:val="14"/>
              </w:rPr>
              <w:t xml:space="preserve"> application designed for</w:t>
            </w:r>
            <w:r w:rsidR="00C01A19">
              <w:rPr>
                <w:b w:val="0"/>
                <w:bCs/>
                <w:sz w:val="14"/>
                <w:szCs w:val="14"/>
              </w:rPr>
              <w:t xml:space="preserve"> businesses to have an online ordering app that is simple and customizable</w:t>
            </w:r>
            <w:r w:rsidRPr="007C1FF8">
              <w:rPr>
                <w:b w:val="0"/>
                <w:bCs/>
                <w:sz w:val="14"/>
                <w:szCs w:val="14"/>
              </w:rPr>
              <w:t xml:space="preserve"> </w:t>
            </w:r>
            <w:r>
              <w:rPr>
                <w:b w:val="0"/>
                <w:bCs/>
                <w:sz w:val="14"/>
                <w:szCs w:val="14"/>
              </w:rPr>
              <w:t>.</w:t>
            </w:r>
            <w:r w:rsidR="00C01A19">
              <w:rPr>
                <w:b w:val="0"/>
                <w:bCs/>
                <w:sz w:val="14"/>
                <w:szCs w:val="14"/>
              </w:rPr>
              <w:t xml:space="preserve"> You can create items, look up old orders and even cancel orders if caught within the time granted </w:t>
            </w:r>
          </w:p>
          <w:p w14:paraId="0129183F" w14:textId="77777777" w:rsidR="00CF3762" w:rsidRPr="007C1FF8" w:rsidRDefault="00CF3762" w:rsidP="00CF3762">
            <w:pPr>
              <w:pStyle w:val="Heading5"/>
              <w:rPr>
                <w:rFonts w:eastAsia="Times New Roman"/>
                <w:b/>
                <w:bCs/>
                <w:sz w:val="16"/>
                <w:szCs w:val="20"/>
              </w:rPr>
            </w:pPr>
            <w:r w:rsidRPr="007C1FF8">
              <w:rPr>
                <w:rFonts w:eastAsia="Times New Roman"/>
                <w:b/>
                <w:bCs/>
                <w:sz w:val="16"/>
                <w:szCs w:val="20"/>
              </w:rPr>
              <w:t>Roles / Responsibilities</w:t>
            </w:r>
          </w:p>
          <w:p w14:paraId="2093E847" w14:textId="7E4EE12B" w:rsidR="00CF3762" w:rsidRPr="007C1FF8" w:rsidRDefault="00C01A19" w:rsidP="00CF3762">
            <w:pPr>
              <w:numPr>
                <w:ilvl w:val="0"/>
                <w:numId w:val="3"/>
              </w:numPr>
              <w:spacing w:before="100" w:beforeAutospacing="1" w:after="100" w:afterAutospacing="1"/>
              <w:rPr>
                <w:rFonts w:eastAsia="Times New Roman"/>
                <w:sz w:val="14"/>
                <w:szCs w:val="18"/>
              </w:rPr>
            </w:pPr>
            <w:r>
              <w:rPr>
                <w:rFonts w:eastAsia="Times New Roman"/>
                <w:sz w:val="14"/>
                <w:szCs w:val="18"/>
              </w:rPr>
              <w:t>Jointly created Controllers, Services, and Repositories for Items, Users, and Orders</w:t>
            </w:r>
            <w:r w:rsidR="00CF3762" w:rsidRPr="007C1FF8">
              <w:rPr>
                <w:rFonts w:eastAsia="Times New Roman"/>
                <w:sz w:val="14"/>
                <w:szCs w:val="18"/>
              </w:rPr>
              <w:t>.</w:t>
            </w:r>
          </w:p>
          <w:p w14:paraId="6542B8E5" w14:textId="67D2923C" w:rsidR="00CF3762" w:rsidRPr="007C1FF8" w:rsidRDefault="00CF3762" w:rsidP="00CF3762">
            <w:pPr>
              <w:numPr>
                <w:ilvl w:val="0"/>
                <w:numId w:val="3"/>
              </w:numPr>
              <w:spacing w:before="100" w:beforeAutospacing="1" w:after="100" w:afterAutospacing="1"/>
              <w:rPr>
                <w:rFonts w:eastAsia="Times New Roman"/>
                <w:sz w:val="14"/>
                <w:szCs w:val="18"/>
              </w:rPr>
            </w:pPr>
            <w:r w:rsidRPr="007C1FF8">
              <w:rPr>
                <w:rFonts w:eastAsia="Times New Roman"/>
                <w:sz w:val="14"/>
                <w:szCs w:val="18"/>
              </w:rPr>
              <w:t>Created routes for CRUD fo</w:t>
            </w:r>
            <w:r w:rsidR="00C01A19">
              <w:rPr>
                <w:rFonts w:eastAsia="Times New Roman"/>
                <w:sz w:val="14"/>
                <w:szCs w:val="18"/>
              </w:rPr>
              <w:t>r</w:t>
            </w:r>
            <w:r w:rsidRPr="007C1FF8">
              <w:rPr>
                <w:rFonts w:eastAsia="Times New Roman"/>
                <w:sz w:val="14"/>
                <w:szCs w:val="18"/>
              </w:rPr>
              <w:t xml:space="preserve"> back-end using </w:t>
            </w:r>
            <w:proofErr w:type="spellStart"/>
            <w:r w:rsidR="00C01A19">
              <w:rPr>
                <w:rFonts w:eastAsia="Times New Roman"/>
                <w:sz w:val="14"/>
                <w:szCs w:val="18"/>
              </w:rPr>
              <w:t>springboot</w:t>
            </w:r>
            <w:proofErr w:type="spellEnd"/>
            <w:r w:rsidR="00C01A19">
              <w:rPr>
                <w:rFonts w:eastAsia="Times New Roman"/>
                <w:sz w:val="14"/>
                <w:szCs w:val="18"/>
              </w:rPr>
              <w:t>.</w:t>
            </w:r>
          </w:p>
          <w:p w14:paraId="4BBC0B03" w14:textId="5F5729BC" w:rsidR="00CF3762" w:rsidRPr="007C1FF8" w:rsidRDefault="00CF3762" w:rsidP="00CF3762">
            <w:pPr>
              <w:numPr>
                <w:ilvl w:val="0"/>
                <w:numId w:val="3"/>
              </w:numPr>
              <w:spacing w:before="100" w:beforeAutospacing="1" w:after="100" w:afterAutospacing="1"/>
              <w:rPr>
                <w:rFonts w:eastAsia="Times New Roman"/>
                <w:sz w:val="14"/>
                <w:szCs w:val="18"/>
              </w:rPr>
            </w:pPr>
            <w:r w:rsidRPr="007C1FF8">
              <w:rPr>
                <w:rFonts w:eastAsia="Times New Roman"/>
                <w:sz w:val="14"/>
                <w:szCs w:val="18"/>
              </w:rPr>
              <w:t xml:space="preserve">Designed </w:t>
            </w:r>
            <w:r>
              <w:rPr>
                <w:rFonts w:eastAsia="Times New Roman"/>
                <w:sz w:val="14"/>
                <w:szCs w:val="18"/>
              </w:rPr>
              <w:t>f</w:t>
            </w:r>
            <w:r w:rsidRPr="007C1FF8">
              <w:rPr>
                <w:rFonts w:eastAsia="Times New Roman"/>
                <w:sz w:val="14"/>
                <w:szCs w:val="18"/>
              </w:rPr>
              <w:t xml:space="preserve">ront end using </w:t>
            </w:r>
            <w:r w:rsidR="00C01A19">
              <w:rPr>
                <w:rFonts w:eastAsia="Times New Roman"/>
                <w:sz w:val="14"/>
                <w:szCs w:val="18"/>
              </w:rPr>
              <w:t>react Native stylesheets and CSS like styles.</w:t>
            </w:r>
          </w:p>
          <w:p w14:paraId="3F4E70ED" w14:textId="1B30F03C" w:rsidR="00CF3762" w:rsidRPr="00C01A19" w:rsidRDefault="00CF3762" w:rsidP="00C01A19">
            <w:pPr>
              <w:numPr>
                <w:ilvl w:val="0"/>
                <w:numId w:val="3"/>
              </w:numPr>
              <w:spacing w:before="100" w:beforeAutospacing="1" w:after="100" w:afterAutospacing="1"/>
              <w:rPr>
                <w:rFonts w:eastAsia="Times New Roman"/>
                <w:sz w:val="14"/>
                <w:szCs w:val="18"/>
              </w:rPr>
            </w:pPr>
            <w:r w:rsidRPr="007C1FF8">
              <w:rPr>
                <w:rFonts w:eastAsia="Times New Roman"/>
                <w:sz w:val="14"/>
                <w:szCs w:val="18"/>
              </w:rPr>
              <w:t>Utilized Agile/Scrum methodology in developm</w:t>
            </w:r>
            <w:r w:rsidR="00C01A19">
              <w:rPr>
                <w:rFonts w:eastAsia="Times New Roman"/>
                <w:sz w:val="14"/>
                <w:szCs w:val="18"/>
              </w:rPr>
              <w:t>ent.</w:t>
            </w:r>
          </w:p>
          <w:p w14:paraId="3F4F0D56" w14:textId="77777777" w:rsidR="00CF3762" w:rsidRPr="007C1FF8" w:rsidRDefault="00CF3762" w:rsidP="00CF3762">
            <w:pPr>
              <w:pStyle w:val="Heading4"/>
              <w:rPr>
                <w:rFonts w:eastAsia="Times New Roman"/>
                <w:sz w:val="16"/>
                <w:szCs w:val="20"/>
              </w:rPr>
            </w:pPr>
            <w:r w:rsidRPr="007C1FF8">
              <w:rPr>
                <w:rFonts w:eastAsia="Times New Roman"/>
                <w:sz w:val="16"/>
                <w:szCs w:val="20"/>
              </w:rPr>
              <w:t>Environment / Technologies</w:t>
            </w:r>
          </w:p>
          <w:p w14:paraId="56BF82E5" w14:textId="3FA7D93F" w:rsidR="00CF3762" w:rsidRDefault="00CF3762" w:rsidP="00CF3762">
            <w:pPr>
              <w:rPr>
                <w:rFonts w:eastAsia="Times New Roman"/>
                <w:sz w:val="14"/>
                <w:szCs w:val="18"/>
              </w:rPr>
            </w:pPr>
            <w:r w:rsidRPr="007C1FF8">
              <w:rPr>
                <w:rStyle w:val="gmail-ng-binding"/>
                <w:rFonts w:eastAsia="Times New Roman"/>
                <w:sz w:val="14"/>
                <w:szCs w:val="18"/>
              </w:rPr>
              <w:t>Java,</w:t>
            </w:r>
            <w:r>
              <w:rPr>
                <w:rStyle w:val="gmail-ng-binding"/>
                <w:rFonts w:eastAsia="Times New Roman"/>
                <w:sz w:val="14"/>
                <w:szCs w:val="18"/>
              </w:rPr>
              <w:t xml:space="preserve"> MySQL</w:t>
            </w:r>
            <w:r w:rsidRPr="007C1FF8">
              <w:rPr>
                <w:rStyle w:val="gmail-ng-binding"/>
                <w:rFonts w:eastAsia="Times New Roman"/>
                <w:sz w:val="14"/>
                <w:szCs w:val="18"/>
              </w:rPr>
              <w:t xml:space="preserve"> React</w:t>
            </w:r>
            <w:r>
              <w:rPr>
                <w:rStyle w:val="gmail-ng-binding"/>
                <w:rFonts w:eastAsia="Times New Roman"/>
                <w:sz w:val="14"/>
                <w:szCs w:val="18"/>
              </w:rPr>
              <w:t xml:space="preserve"> Native, </w:t>
            </w:r>
            <w:proofErr w:type="spellStart"/>
            <w:r>
              <w:rPr>
                <w:rStyle w:val="gmail-ng-binding"/>
                <w:rFonts w:eastAsia="Times New Roman"/>
                <w:sz w:val="14"/>
                <w:szCs w:val="18"/>
              </w:rPr>
              <w:t>Springboot</w:t>
            </w:r>
            <w:proofErr w:type="spellEnd"/>
          </w:p>
          <w:p w14:paraId="0C0D5F31" w14:textId="77777777" w:rsidR="00CF3762" w:rsidRDefault="00CF3762" w:rsidP="00CF3762">
            <w:pPr>
              <w:rPr>
                <w:rFonts w:eastAsia="Times New Roman"/>
                <w:sz w:val="14"/>
                <w:szCs w:val="18"/>
              </w:rPr>
            </w:pPr>
          </w:p>
          <w:p w14:paraId="78097FAA" w14:textId="1B3D14B3" w:rsidR="00CF3762" w:rsidRDefault="00CF3762" w:rsidP="00CF3762">
            <w:pPr>
              <w:rPr>
                <w:rFonts w:eastAsia="Times New Roman"/>
                <w:sz w:val="14"/>
                <w:szCs w:val="18"/>
              </w:rPr>
            </w:pPr>
            <w:r>
              <w:rPr>
                <w:rFonts w:eastAsia="Times New Roman"/>
                <w:sz w:val="14"/>
                <w:szCs w:val="18"/>
              </w:rPr>
              <w:t>Front-End Repo:</w:t>
            </w:r>
          </w:p>
          <w:p w14:paraId="1F7384B0" w14:textId="114FD79E" w:rsidR="00CF3762" w:rsidRDefault="00CF3762" w:rsidP="00CF3762">
            <w:pPr>
              <w:rPr>
                <w:sz w:val="14"/>
                <w:szCs w:val="14"/>
              </w:rPr>
            </w:pPr>
            <w:r>
              <w:rPr>
                <w:rFonts w:eastAsia="Times New Roman"/>
                <w:sz w:val="14"/>
                <w:szCs w:val="18"/>
              </w:rPr>
              <w:t>Back-End Repo</w:t>
            </w:r>
            <w:r w:rsidRPr="003049C6">
              <w:rPr>
                <w:rFonts w:eastAsia="Times New Roman"/>
                <w:sz w:val="16"/>
                <w:szCs w:val="16"/>
              </w:rPr>
              <w:t>:</w:t>
            </w:r>
            <w:r w:rsidRPr="003049C6">
              <w:rPr>
                <w:sz w:val="16"/>
                <w:szCs w:val="16"/>
              </w:rPr>
              <w:t xml:space="preserve"> </w:t>
            </w:r>
            <w:r w:rsidRPr="003049C6">
              <w:rPr>
                <w:sz w:val="14"/>
                <w:szCs w:val="14"/>
              </w:rPr>
              <w:t xml:space="preserve"> </w:t>
            </w:r>
          </w:p>
          <w:p w14:paraId="3F0F91E7" w14:textId="535D2C06" w:rsidR="00CF3762" w:rsidRDefault="00CF3762" w:rsidP="00CF3762">
            <w:pPr>
              <w:rPr>
                <w:sz w:val="14"/>
                <w:szCs w:val="14"/>
              </w:rPr>
            </w:pPr>
          </w:p>
          <w:p w14:paraId="0D85C298" w14:textId="12FFF17A" w:rsidR="00CF3762" w:rsidRDefault="00C01A19" w:rsidP="00CF3762">
            <w:pPr>
              <w:pStyle w:val="Heading4"/>
              <w:rPr>
                <w:rFonts w:eastAsia="Times New Roman"/>
              </w:rPr>
            </w:pPr>
            <w:r>
              <w:rPr>
                <w:rFonts w:eastAsia="Times New Roman"/>
              </w:rPr>
              <w:t xml:space="preserve">Goblin Horde </w:t>
            </w:r>
            <w:r w:rsidR="00CF3762">
              <w:rPr>
                <w:rFonts w:eastAsia="Times New Roman"/>
              </w:rPr>
              <w:t>Bank App</w:t>
            </w:r>
          </w:p>
          <w:p w14:paraId="51700E2C" w14:textId="0DA573D2" w:rsidR="00CF3762" w:rsidRPr="007C1FF8" w:rsidRDefault="00CF3762" w:rsidP="00CF3762">
            <w:pPr>
              <w:pStyle w:val="Heading4"/>
              <w:rPr>
                <w:rFonts w:eastAsiaTheme="minorHAnsi"/>
                <w:b w:val="0"/>
                <w:bCs/>
                <w:sz w:val="14"/>
                <w:szCs w:val="14"/>
              </w:rPr>
            </w:pPr>
            <w:r>
              <w:rPr>
                <w:b w:val="0"/>
                <w:bCs/>
                <w:sz w:val="14"/>
                <w:szCs w:val="14"/>
              </w:rPr>
              <w:t>Capstone project for our java/</w:t>
            </w:r>
            <w:proofErr w:type="spellStart"/>
            <w:r>
              <w:rPr>
                <w:b w:val="0"/>
                <w:bCs/>
                <w:sz w:val="14"/>
                <w:szCs w:val="14"/>
              </w:rPr>
              <w:t>springboot</w:t>
            </w:r>
            <w:proofErr w:type="spellEnd"/>
            <w:r>
              <w:rPr>
                <w:b w:val="0"/>
                <w:bCs/>
                <w:sz w:val="14"/>
                <w:szCs w:val="14"/>
              </w:rPr>
              <w:t xml:space="preserve"> training. Designed to </w:t>
            </w:r>
            <w:r w:rsidR="00681CF6">
              <w:rPr>
                <w:b w:val="0"/>
                <w:bCs/>
                <w:sz w:val="14"/>
                <w:szCs w:val="14"/>
              </w:rPr>
              <w:t>eliminate</w:t>
            </w:r>
            <w:r>
              <w:rPr>
                <w:b w:val="0"/>
                <w:bCs/>
                <w:sz w:val="14"/>
                <w:szCs w:val="14"/>
              </w:rPr>
              <w:t xml:space="preserve"> a banking app </w:t>
            </w:r>
            <w:r w:rsidR="007F6026">
              <w:rPr>
                <w:b w:val="0"/>
                <w:bCs/>
                <w:sz w:val="14"/>
                <w:szCs w:val="14"/>
              </w:rPr>
              <w:t xml:space="preserve">and provide the user with multiple capabilities, such as creating an app, getting transactions, </w:t>
            </w:r>
            <w:r w:rsidR="00681CF6">
              <w:rPr>
                <w:b w:val="0"/>
                <w:bCs/>
                <w:sz w:val="14"/>
                <w:szCs w:val="14"/>
              </w:rPr>
              <w:t>transferring</w:t>
            </w:r>
            <w:r w:rsidR="007F6026">
              <w:rPr>
                <w:b w:val="0"/>
                <w:bCs/>
                <w:sz w:val="14"/>
                <w:szCs w:val="14"/>
              </w:rPr>
              <w:t xml:space="preserve"> m</w:t>
            </w:r>
            <w:r w:rsidR="00531702">
              <w:rPr>
                <w:b w:val="0"/>
                <w:bCs/>
                <w:sz w:val="14"/>
                <w:szCs w:val="14"/>
              </w:rPr>
              <w:t>a</w:t>
            </w:r>
            <w:r w:rsidR="007F6026">
              <w:rPr>
                <w:b w:val="0"/>
                <w:bCs/>
                <w:sz w:val="14"/>
                <w:szCs w:val="14"/>
              </w:rPr>
              <w:t>ny, and even creating a new customer /account.</w:t>
            </w:r>
          </w:p>
          <w:p w14:paraId="52DC94DC" w14:textId="77777777" w:rsidR="00CF3762" w:rsidRPr="007C1FF8" w:rsidRDefault="00CF3762" w:rsidP="00CF3762">
            <w:pPr>
              <w:pStyle w:val="Heading5"/>
              <w:rPr>
                <w:rFonts w:eastAsia="Times New Roman"/>
                <w:b/>
                <w:bCs/>
                <w:sz w:val="16"/>
                <w:szCs w:val="20"/>
              </w:rPr>
            </w:pPr>
            <w:r w:rsidRPr="007C1FF8">
              <w:rPr>
                <w:rFonts w:eastAsia="Times New Roman"/>
                <w:b/>
                <w:bCs/>
                <w:sz w:val="16"/>
                <w:szCs w:val="20"/>
              </w:rPr>
              <w:t>Roles / Responsibilities</w:t>
            </w:r>
          </w:p>
          <w:p w14:paraId="7347A4D2" w14:textId="58D1840B" w:rsidR="00CF3762" w:rsidRDefault="00CF3762" w:rsidP="00CF3762">
            <w:pPr>
              <w:numPr>
                <w:ilvl w:val="0"/>
                <w:numId w:val="3"/>
              </w:numPr>
              <w:spacing w:before="100" w:beforeAutospacing="1" w:after="100" w:afterAutospacing="1"/>
              <w:rPr>
                <w:rFonts w:eastAsia="Times New Roman"/>
                <w:sz w:val="14"/>
                <w:szCs w:val="18"/>
              </w:rPr>
            </w:pPr>
            <w:r w:rsidRPr="007C1FF8">
              <w:rPr>
                <w:rFonts w:eastAsia="Times New Roman"/>
                <w:sz w:val="14"/>
                <w:szCs w:val="18"/>
              </w:rPr>
              <w:t>Created</w:t>
            </w:r>
            <w:r w:rsidR="00531702">
              <w:rPr>
                <w:rFonts w:eastAsia="Times New Roman"/>
                <w:sz w:val="14"/>
                <w:szCs w:val="18"/>
              </w:rPr>
              <w:t xml:space="preserve"> Controllers, Services</w:t>
            </w:r>
            <w:r w:rsidRPr="007C1FF8">
              <w:rPr>
                <w:rFonts w:eastAsia="Times New Roman"/>
                <w:sz w:val="14"/>
                <w:szCs w:val="18"/>
              </w:rPr>
              <w:t>.</w:t>
            </w:r>
            <w:r w:rsidR="00531702">
              <w:rPr>
                <w:rFonts w:eastAsia="Times New Roman"/>
                <w:sz w:val="14"/>
                <w:szCs w:val="18"/>
              </w:rPr>
              <w:t xml:space="preserve"> Repositories, and Entities for User, Account, and Transactions</w:t>
            </w:r>
          </w:p>
          <w:p w14:paraId="78C378DA" w14:textId="6749A843" w:rsidR="00531702" w:rsidRPr="007C1FF8" w:rsidRDefault="00531702" w:rsidP="00CF3762">
            <w:pPr>
              <w:numPr>
                <w:ilvl w:val="0"/>
                <w:numId w:val="3"/>
              </w:numPr>
              <w:spacing w:before="100" w:beforeAutospacing="1" w:after="100" w:afterAutospacing="1"/>
              <w:rPr>
                <w:rFonts w:eastAsia="Times New Roman"/>
                <w:sz w:val="14"/>
                <w:szCs w:val="18"/>
              </w:rPr>
            </w:pPr>
            <w:r>
              <w:rPr>
                <w:rFonts w:eastAsia="Times New Roman"/>
                <w:sz w:val="14"/>
                <w:szCs w:val="18"/>
              </w:rPr>
              <w:t xml:space="preserve">Using </w:t>
            </w:r>
            <w:proofErr w:type="spellStart"/>
            <w:r>
              <w:rPr>
                <w:rFonts w:eastAsia="Times New Roman"/>
                <w:sz w:val="14"/>
                <w:szCs w:val="18"/>
              </w:rPr>
              <w:t>springboot</w:t>
            </w:r>
            <w:proofErr w:type="spellEnd"/>
            <w:r>
              <w:rPr>
                <w:rFonts w:eastAsia="Times New Roman"/>
                <w:sz w:val="14"/>
                <w:szCs w:val="18"/>
              </w:rPr>
              <w:t xml:space="preserve"> developed CRUD for API calls to backend.</w:t>
            </w:r>
          </w:p>
          <w:p w14:paraId="73B9CEB3" w14:textId="21AB858A" w:rsidR="00CF3762" w:rsidRDefault="00531702" w:rsidP="00CF3762">
            <w:pPr>
              <w:numPr>
                <w:ilvl w:val="0"/>
                <w:numId w:val="3"/>
              </w:numPr>
              <w:spacing w:before="100" w:beforeAutospacing="1" w:after="100" w:afterAutospacing="1"/>
              <w:rPr>
                <w:rFonts w:eastAsia="Times New Roman"/>
                <w:sz w:val="14"/>
                <w:szCs w:val="18"/>
              </w:rPr>
            </w:pPr>
            <w:r>
              <w:rPr>
                <w:rFonts w:eastAsia="Times New Roman"/>
                <w:sz w:val="14"/>
                <w:szCs w:val="18"/>
              </w:rPr>
              <w:t>Developed frontend with React.</w:t>
            </w:r>
          </w:p>
          <w:p w14:paraId="1640877B" w14:textId="0555331E" w:rsidR="00531702" w:rsidRDefault="00531702" w:rsidP="00CF3762">
            <w:pPr>
              <w:numPr>
                <w:ilvl w:val="0"/>
                <w:numId w:val="3"/>
              </w:numPr>
              <w:spacing w:before="100" w:beforeAutospacing="1" w:after="100" w:afterAutospacing="1"/>
              <w:rPr>
                <w:rFonts w:eastAsia="Times New Roman"/>
                <w:sz w:val="14"/>
                <w:szCs w:val="18"/>
              </w:rPr>
            </w:pPr>
            <w:r>
              <w:rPr>
                <w:rFonts w:eastAsia="Times New Roman"/>
                <w:sz w:val="14"/>
                <w:szCs w:val="18"/>
              </w:rPr>
              <w:t>Styled Frontend with CSS.</w:t>
            </w:r>
          </w:p>
          <w:p w14:paraId="3096BBB3" w14:textId="1E8ECF72" w:rsidR="00531702" w:rsidRPr="007C1FF8" w:rsidRDefault="00531702" w:rsidP="00CF3762">
            <w:pPr>
              <w:numPr>
                <w:ilvl w:val="0"/>
                <w:numId w:val="3"/>
              </w:numPr>
              <w:spacing w:before="100" w:beforeAutospacing="1" w:after="100" w:afterAutospacing="1"/>
              <w:rPr>
                <w:rFonts w:eastAsia="Times New Roman"/>
                <w:sz w:val="14"/>
                <w:szCs w:val="18"/>
              </w:rPr>
            </w:pPr>
            <w:r>
              <w:rPr>
                <w:rFonts w:eastAsia="Times New Roman"/>
                <w:sz w:val="14"/>
                <w:szCs w:val="18"/>
              </w:rPr>
              <w:t>Developed a method to convert USD to Fantasy Gold currency</w:t>
            </w:r>
          </w:p>
          <w:p w14:paraId="3A3BABDA" w14:textId="77777777" w:rsidR="00CF3762" w:rsidRPr="007C1FF8" w:rsidRDefault="00CF3762" w:rsidP="00CF3762">
            <w:pPr>
              <w:pStyle w:val="Heading4"/>
              <w:rPr>
                <w:rFonts w:eastAsia="Times New Roman"/>
                <w:sz w:val="16"/>
                <w:szCs w:val="20"/>
              </w:rPr>
            </w:pPr>
            <w:r w:rsidRPr="007C1FF8">
              <w:rPr>
                <w:rFonts w:eastAsia="Times New Roman"/>
                <w:sz w:val="16"/>
                <w:szCs w:val="20"/>
              </w:rPr>
              <w:t>Environment / Technologies</w:t>
            </w:r>
          </w:p>
          <w:p w14:paraId="1E3CA9BB" w14:textId="61A3BF65" w:rsidR="00CF3762" w:rsidRDefault="00CF3762" w:rsidP="00CF3762">
            <w:pPr>
              <w:rPr>
                <w:rFonts w:eastAsia="Times New Roman"/>
                <w:sz w:val="14"/>
                <w:szCs w:val="18"/>
              </w:rPr>
            </w:pPr>
            <w:r w:rsidRPr="007C1FF8">
              <w:rPr>
                <w:rStyle w:val="gmail-ng-binding"/>
                <w:rFonts w:eastAsia="Times New Roman"/>
                <w:sz w:val="14"/>
                <w:szCs w:val="18"/>
              </w:rPr>
              <w:t>JavaScript, Express.js</w:t>
            </w:r>
            <w:r>
              <w:rPr>
                <w:rStyle w:val="gmail-ng-binding"/>
                <w:rFonts w:eastAsia="Times New Roman"/>
                <w:sz w:val="14"/>
                <w:szCs w:val="18"/>
              </w:rPr>
              <w:t xml:space="preserve">, MySQL </w:t>
            </w:r>
            <w:r w:rsidRPr="007C1FF8">
              <w:rPr>
                <w:rStyle w:val="gmail-ng-binding"/>
                <w:rFonts w:eastAsia="Times New Roman"/>
                <w:sz w:val="14"/>
                <w:szCs w:val="18"/>
              </w:rPr>
              <w:t>AWS SDK, React, Redux, NodeJS</w:t>
            </w:r>
            <w:r>
              <w:rPr>
                <w:rStyle w:val="gmail-ng-binding"/>
                <w:rFonts w:eastAsia="Times New Roman"/>
                <w:sz w:val="14"/>
                <w:szCs w:val="18"/>
              </w:rPr>
              <w:t xml:space="preserve">, </w:t>
            </w:r>
            <w:proofErr w:type="spellStart"/>
            <w:r>
              <w:rPr>
                <w:rStyle w:val="gmail-ng-binding"/>
                <w:rFonts w:eastAsia="Times New Roman"/>
                <w:sz w:val="14"/>
                <w:szCs w:val="18"/>
              </w:rPr>
              <w:t>Spring</w:t>
            </w:r>
            <w:r w:rsidR="00531702">
              <w:rPr>
                <w:rStyle w:val="gmail-ng-binding"/>
                <w:rFonts w:eastAsia="Times New Roman"/>
                <w:sz w:val="14"/>
                <w:szCs w:val="18"/>
              </w:rPr>
              <w:t>B</w:t>
            </w:r>
            <w:r>
              <w:rPr>
                <w:rStyle w:val="gmail-ng-binding"/>
                <w:rFonts w:eastAsia="Times New Roman"/>
                <w:sz w:val="14"/>
                <w:szCs w:val="18"/>
              </w:rPr>
              <w:t>oot</w:t>
            </w:r>
            <w:proofErr w:type="spellEnd"/>
            <w:r w:rsidRPr="007C1FF8">
              <w:rPr>
                <w:rFonts w:eastAsia="Times New Roman"/>
                <w:sz w:val="14"/>
                <w:szCs w:val="18"/>
              </w:rPr>
              <w:t xml:space="preserve"> </w:t>
            </w:r>
          </w:p>
          <w:p w14:paraId="1848351E" w14:textId="77777777" w:rsidR="00CF3762" w:rsidRDefault="00CF3762" w:rsidP="00CF3762">
            <w:pPr>
              <w:rPr>
                <w:rFonts w:eastAsia="Times New Roman"/>
                <w:sz w:val="14"/>
                <w:szCs w:val="18"/>
              </w:rPr>
            </w:pPr>
          </w:p>
          <w:p w14:paraId="252A6CA2" w14:textId="0998FC76" w:rsidR="00CF3762" w:rsidRDefault="00CF3762" w:rsidP="00CF3762">
            <w:pPr>
              <w:rPr>
                <w:rFonts w:eastAsia="Times New Roman"/>
                <w:sz w:val="14"/>
                <w:szCs w:val="18"/>
              </w:rPr>
            </w:pPr>
            <w:r>
              <w:rPr>
                <w:rFonts w:eastAsia="Times New Roman"/>
                <w:sz w:val="14"/>
                <w:szCs w:val="18"/>
              </w:rPr>
              <w:t xml:space="preserve">Front-End Repo: </w:t>
            </w:r>
            <w:r>
              <w:t xml:space="preserve"> </w:t>
            </w:r>
            <w:r w:rsidRPr="00DC0ACA">
              <w:rPr>
                <w:rFonts w:eastAsia="Times New Roman"/>
                <w:sz w:val="14"/>
                <w:szCs w:val="18"/>
              </w:rPr>
              <w:t>https://github.com/Thomas-Marik/</w:t>
            </w:r>
            <w:r w:rsidR="00531702">
              <w:rPr>
                <w:rFonts w:eastAsia="Times New Roman"/>
                <w:sz w:val="14"/>
                <w:szCs w:val="18"/>
              </w:rPr>
              <w:t>upskilling-capstone-frontend</w:t>
            </w:r>
          </w:p>
          <w:p w14:paraId="6796472F" w14:textId="38658B1A" w:rsidR="00CF3762" w:rsidRDefault="00CF3762" w:rsidP="00CF3762">
            <w:pPr>
              <w:rPr>
                <w:rFonts w:eastAsia="Times New Roman"/>
                <w:sz w:val="14"/>
                <w:szCs w:val="18"/>
              </w:rPr>
            </w:pPr>
            <w:r>
              <w:rPr>
                <w:rFonts w:eastAsia="Times New Roman"/>
                <w:sz w:val="14"/>
                <w:szCs w:val="18"/>
              </w:rPr>
              <w:t>Back-End Repo</w:t>
            </w:r>
            <w:r w:rsidRPr="003049C6">
              <w:rPr>
                <w:rFonts w:eastAsia="Times New Roman"/>
                <w:sz w:val="16"/>
                <w:szCs w:val="16"/>
              </w:rPr>
              <w:t>:</w:t>
            </w:r>
            <w:r w:rsidRPr="003049C6">
              <w:rPr>
                <w:sz w:val="16"/>
                <w:szCs w:val="16"/>
              </w:rPr>
              <w:t xml:space="preserve"> </w:t>
            </w:r>
            <w:r w:rsidRPr="003049C6">
              <w:rPr>
                <w:sz w:val="14"/>
                <w:szCs w:val="14"/>
              </w:rPr>
              <w:t xml:space="preserve"> https://github.com/Thomas-Marik/</w:t>
            </w:r>
            <w:r w:rsidR="00531702">
              <w:rPr>
                <w:sz w:val="14"/>
                <w:szCs w:val="14"/>
              </w:rPr>
              <w:t>upskilling-capstone-backend</w:t>
            </w:r>
          </w:p>
          <w:p w14:paraId="386ECB9B" w14:textId="77777777" w:rsidR="00CF3762" w:rsidRDefault="00CF3762" w:rsidP="00CF3762">
            <w:pPr>
              <w:rPr>
                <w:rFonts w:eastAsia="Times New Roman"/>
                <w:sz w:val="14"/>
                <w:szCs w:val="18"/>
              </w:rPr>
            </w:pPr>
          </w:p>
          <w:p w14:paraId="647EF0CB" w14:textId="77777777" w:rsidR="00A44D24" w:rsidRPr="007C1FF8" w:rsidRDefault="00A44D24" w:rsidP="00D42FCB">
            <w:pPr>
              <w:rPr>
                <w:rFonts w:eastAsia="Times New Roman"/>
                <w:sz w:val="14"/>
                <w:szCs w:val="18"/>
              </w:rPr>
            </w:pPr>
          </w:p>
          <w:p w14:paraId="183C904E" w14:textId="0C64EFF4" w:rsidR="00073507" w:rsidRPr="004D3011" w:rsidRDefault="00073507" w:rsidP="00D42FCB">
            <w:pPr>
              <w:rPr>
                <w:color w:val="FFFFFF" w:themeColor="background1"/>
              </w:rPr>
            </w:pPr>
            <w:r w:rsidRPr="007C1FF8">
              <w:rPr>
                <w:color w:val="FFFFFF" w:themeColor="background1"/>
                <w:sz w:val="14"/>
                <w:szCs w:val="18"/>
              </w:rPr>
              <w:t>V</w:t>
            </w:r>
          </w:p>
        </w:tc>
      </w:tr>
    </w:tbl>
    <w:p w14:paraId="3F5D86D2" w14:textId="4458B958" w:rsidR="0043117B" w:rsidRDefault="007A7440"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3A6C" w14:textId="77777777" w:rsidR="007A7440" w:rsidRDefault="007A7440" w:rsidP="000C45FF">
      <w:r>
        <w:separator/>
      </w:r>
    </w:p>
  </w:endnote>
  <w:endnote w:type="continuationSeparator" w:id="0">
    <w:p w14:paraId="429CBC17" w14:textId="77777777" w:rsidR="007A7440" w:rsidRDefault="007A744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6FBB" w14:textId="77777777" w:rsidR="007A7440" w:rsidRDefault="007A7440" w:rsidP="000C45FF">
      <w:r>
        <w:separator/>
      </w:r>
    </w:p>
  </w:footnote>
  <w:footnote w:type="continuationSeparator" w:id="0">
    <w:p w14:paraId="1F1EC59C" w14:textId="77777777" w:rsidR="007A7440" w:rsidRDefault="007A744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916B" w14:textId="77777777" w:rsidR="000C45FF" w:rsidRDefault="000C45FF">
    <w:pPr>
      <w:pStyle w:val="Header"/>
    </w:pPr>
    <w:r>
      <w:rPr>
        <w:noProof/>
      </w:rPr>
      <w:drawing>
        <wp:anchor distT="0" distB="0" distL="114300" distR="114300" simplePos="0" relativeHeight="251658240" behindDoc="1" locked="0" layoutInCell="1" allowOverlap="1" wp14:anchorId="46746A9F" wp14:editId="7B2B3BD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129"/>
    <w:multiLevelType w:val="multilevel"/>
    <w:tmpl w:val="20F2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D6999"/>
    <w:multiLevelType w:val="multilevel"/>
    <w:tmpl w:val="AA24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65D5C"/>
    <w:multiLevelType w:val="multilevel"/>
    <w:tmpl w:val="A23A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85"/>
    <w:rsid w:val="000102CE"/>
    <w:rsid w:val="00036450"/>
    <w:rsid w:val="000556A3"/>
    <w:rsid w:val="00073507"/>
    <w:rsid w:val="00093753"/>
    <w:rsid w:val="00094499"/>
    <w:rsid w:val="000A68E3"/>
    <w:rsid w:val="000C45FF"/>
    <w:rsid w:val="000E3FD1"/>
    <w:rsid w:val="000F7B38"/>
    <w:rsid w:val="00102E5B"/>
    <w:rsid w:val="00112054"/>
    <w:rsid w:val="00130CAB"/>
    <w:rsid w:val="001452B2"/>
    <w:rsid w:val="001525E1"/>
    <w:rsid w:val="00172815"/>
    <w:rsid w:val="00180329"/>
    <w:rsid w:val="0019001F"/>
    <w:rsid w:val="001A3E21"/>
    <w:rsid w:val="001A74A5"/>
    <w:rsid w:val="001B2ABD"/>
    <w:rsid w:val="001E0391"/>
    <w:rsid w:val="001E1759"/>
    <w:rsid w:val="001F1ECC"/>
    <w:rsid w:val="001F67E7"/>
    <w:rsid w:val="002400EB"/>
    <w:rsid w:val="00256CF7"/>
    <w:rsid w:val="00260225"/>
    <w:rsid w:val="00263157"/>
    <w:rsid w:val="00281FD5"/>
    <w:rsid w:val="002F738C"/>
    <w:rsid w:val="0030481B"/>
    <w:rsid w:val="003049C6"/>
    <w:rsid w:val="003156FC"/>
    <w:rsid w:val="003254B5"/>
    <w:rsid w:val="00342A03"/>
    <w:rsid w:val="0037121F"/>
    <w:rsid w:val="003865AC"/>
    <w:rsid w:val="003A6B7D"/>
    <w:rsid w:val="003B06CA"/>
    <w:rsid w:val="003C65CD"/>
    <w:rsid w:val="004071FC"/>
    <w:rsid w:val="004149C5"/>
    <w:rsid w:val="00445947"/>
    <w:rsid w:val="00471421"/>
    <w:rsid w:val="004813B3"/>
    <w:rsid w:val="0048481C"/>
    <w:rsid w:val="00496591"/>
    <w:rsid w:val="004C63E4"/>
    <w:rsid w:val="004D3011"/>
    <w:rsid w:val="005262AC"/>
    <w:rsid w:val="00531702"/>
    <w:rsid w:val="005663B7"/>
    <w:rsid w:val="005742EA"/>
    <w:rsid w:val="005E39D5"/>
    <w:rsid w:val="00600670"/>
    <w:rsid w:val="0060076D"/>
    <w:rsid w:val="0062123A"/>
    <w:rsid w:val="00646E75"/>
    <w:rsid w:val="006771D0"/>
    <w:rsid w:val="00681CF6"/>
    <w:rsid w:val="006851A6"/>
    <w:rsid w:val="00697104"/>
    <w:rsid w:val="006D762C"/>
    <w:rsid w:val="006F352C"/>
    <w:rsid w:val="007040D9"/>
    <w:rsid w:val="00715FCB"/>
    <w:rsid w:val="007314A7"/>
    <w:rsid w:val="00743101"/>
    <w:rsid w:val="00744538"/>
    <w:rsid w:val="007775E1"/>
    <w:rsid w:val="00781AC6"/>
    <w:rsid w:val="007867A0"/>
    <w:rsid w:val="007927F5"/>
    <w:rsid w:val="007A7440"/>
    <w:rsid w:val="007B0012"/>
    <w:rsid w:val="007C1FF8"/>
    <w:rsid w:val="007F6026"/>
    <w:rsid w:val="00802CA0"/>
    <w:rsid w:val="00884C16"/>
    <w:rsid w:val="00917685"/>
    <w:rsid w:val="009260CD"/>
    <w:rsid w:val="00937EAF"/>
    <w:rsid w:val="00952C25"/>
    <w:rsid w:val="0097229D"/>
    <w:rsid w:val="00992F3F"/>
    <w:rsid w:val="00A2118D"/>
    <w:rsid w:val="00A43E31"/>
    <w:rsid w:val="00A44D24"/>
    <w:rsid w:val="00AA43E0"/>
    <w:rsid w:val="00AB7D8C"/>
    <w:rsid w:val="00AD76E2"/>
    <w:rsid w:val="00B15036"/>
    <w:rsid w:val="00B20152"/>
    <w:rsid w:val="00B27023"/>
    <w:rsid w:val="00B359E4"/>
    <w:rsid w:val="00B57D98"/>
    <w:rsid w:val="00B70850"/>
    <w:rsid w:val="00BE4A5D"/>
    <w:rsid w:val="00C01A19"/>
    <w:rsid w:val="00C066B6"/>
    <w:rsid w:val="00C37BA1"/>
    <w:rsid w:val="00C4674C"/>
    <w:rsid w:val="00C506CF"/>
    <w:rsid w:val="00C70378"/>
    <w:rsid w:val="00C72BED"/>
    <w:rsid w:val="00C9578B"/>
    <w:rsid w:val="00CB0055"/>
    <w:rsid w:val="00CB51B7"/>
    <w:rsid w:val="00CD5A4F"/>
    <w:rsid w:val="00CF3762"/>
    <w:rsid w:val="00D2522B"/>
    <w:rsid w:val="00D422DE"/>
    <w:rsid w:val="00D42FCB"/>
    <w:rsid w:val="00D5459D"/>
    <w:rsid w:val="00DA1F4D"/>
    <w:rsid w:val="00DB7040"/>
    <w:rsid w:val="00DC0ACA"/>
    <w:rsid w:val="00DD172A"/>
    <w:rsid w:val="00DD46AB"/>
    <w:rsid w:val="00E050E2"/>
    <w:rsid w:val="00E25A26"/>
    <w:rsid w:val="00E4381A"/>
    <w:rsid w:val="00E55D74"/>
    <w:rsid w:val="00E82AED"/>
    <w:rsid w:val="00E90F10"/>
    <w:rsid w:val="00EB0922"/>
    <w:rsid w:val="00EB506E"/>
    <w:rsid w:val="00EF6EE5"/>
    <w:rsid w:val="00F16FB4"/>
    <w:rsid w:val="00F5747F"/>
    <w:rsid w:val="00F60274"/>
    <w:rsid w:val="00F77FB9"/>
    <w:rsid w:val="00FB068F"/>
    <w:rsid w:val="00FC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D0B0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884C16"/>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customStyle="1" w:styleId="Heading5Char">
    <w:name w:val="Heading 5 Char"/>
    <w:basedOn w:val="DefaultParagraphFont"/>
    <w:link w:val="Heading5"/>
    <w:uiPriority w:val="9"/>
    <w:semiHidden/>
    <w:rsid w:val="00884C16"/>
    <w:rPr>
      <w:rFonts w:asciiTheme="majorHAnsi" w:eastAsiaTheme="majorEastAsia" w:hAnsiTheme="majorHAnsi" w:cstheme="majorBidi"/>
      <w:color w:val="548AB7" w:themeColor="accent1" w:themeShade="BF"/>
      <w:sz w:val="18"/>
      <w:szCs w:val="22"/>
    </w:rPr>
  </w:style>
  <w:style w:type="paragraph" w:customStyle="1" w:styleId="gmail-ckeditorstyles">
    <w:name w:val="gmail-ckeditorstyles"/>
    <w:basedOn w:val="Normal"/>
    <w:rsid w:val="00884C16"/>
    <w:pPr>
      <w:spacing w:before="100" w:beforeAutospacing="1" w:after="100" w:afterAutospacing="1"/>
    </w:pPr>
    <w:rPr>
      <w:rFonts w:ascii="Calibri" w:eastAsiaTheme="minorHAnsi" w:hAnsi="Calibri" w:cs="Calibri"/>
      <w:sz w:val="22"/>
      <w:lang w:eastAsia="en-US"/>
    </w:rPr>
  </w:style>
  <w:style w:type="character" w:customStyle="1" w:styleId="gmail-ng-binding">
    <w:name w:val="gmail-ng-binding"/>
    <w:basedOn w:val="DefaultParagraphFont"/>
    <w:rsid w:val="00884C16"/>
  </w:style>
  <w:style w:type="paragraph" w:styleId="ListBullet">
    <w:name w:val="List Bullet"/>
    <w:basedOn w:val="Normal"/>
    <w:uiPriority w:val="10"/>
    <w:qFormat/>
    <w:rsid w:val="005663B7"/>
    <w:pPr>
      <w:numPr>
        <w:numId w:val="4"/>
      </w:numPr>
      <w:spacing w:after="80"/>
    </w:pPr>
    <w:rPr>
      <w:rFonts w:eastAsiaTheme="minorHAnsi"/>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7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vatureRobert/team-4-Project-2-F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58112\AppData\Local\Microsoft\Office\16.0\DTS\en-US%7b81241568-2E54-484A-83BD-B50BA56A43A0%7d\%7bAFBFA89F-371E-49B9-A224-C48EDF49B50D%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2BA67A9EE345248128265BD56A901E"/>
        <w:category>
          <w:name w:val="General"/>
          <w:gallery w:val="placeholder"/>
        </w:category>
        <w:types>
          <w:type w:val="bbPlcHdr"/>
        </w:types>
        <w:behaviors>
          <w:behavior w:val="content"/>
        </w:behaviors>
        <w:guid w:val="{F5A0F845-D0DF-458E-9984-0A99BA59D7A3}"/>
      </w:docPartPr>
      <w:docPartBody>
        <w:p w:rsidR="00D34687" w:rsidRDefault="008D4963">
          <w:pPr>
            <w:pStyle w:val="A12BA67A9EE345248128265BD56A901E"/>
          </w:pPr>
          <w:r w:rsidRPr="00036450">
            <w:t>WORK EXPERIENCE</w:t>
          </w:r>
        </w:p>
      </w:docPartBody>
    </w:docPart>
    <w:docPart>
      <w:docPartPr>
        <w:name w:val="F034D0AF62F7453990D0E5952C256014"/>
        <w:category>
          <w:name w:val="General"/>
          <w:gallery w:val="placeholder"/>
        </w:category>
        <w:types>
          <w:type w:val="bbPlcHdr"/>
        </w:types>
        <w:behaviors>
          <w:behavior w:val="content"/>
        </w:behaviors>
        <w:guid w:val="{6F3823D5-E64C-4808-A2AF-83168232D690}"/>
      </w:docPartPr>
      <w:docPartBody>
        <w:p w:rsidR="00D34687" w:rsidRDefault="008D4963" w:rsidP="008D4963">
          <w:pPr>
            <w:pStyle w:val="F034D0AF62F7453990D0E5952C256014"/>
          </w:pPr>
          <w:r w:rsidRPr="00CB0055">
            <w:t>Contact</w:t>
          </w:r>
        </w:p>
      </w:docPartBody>
    </w:docPart>
    <w:docPart>
      <w:docPartPr>
        <w:name w:val="EDDFF9776C9442CAB42EF02D757E2657"/>
        <w:category>
          <w:name w:val="General"/>
          <w:gallery w:val="placeholder"/>
        </w:category>
        <w:types>
          <w:type w:val="bbPlcHdr"/>
        </w:types>
        <w:behaviors>
          <w:behavior w:val="content"/>
        </w:behaviors>
        <w:guid w:val="{21D8EFAC-D253-4004-85A9-485748186367}"/>
      </w:docPartPr>
      <w:docPartBody>
        <w:p w:rsidR="00D34687" w:rsidRDefault="008D4963" w:rsidP="008D4963">
          <w:pPr>
            <w:pStyle w:val="EDDFF9776C9442CAB42EF02D757E2657"/>
          </w:pPr>
          <w:r w:rsidRPr="004D3011">
            <w:t>PHONE:</w:t>
          </w:r>
        </w:p>
      </w:docPartBody>
    </w:docPart>
    <w:docPart>
      <w:docPartPr>
        <w:name w:val="F0D7BCC4C5A446E4872B480745F5E008"/>
        <w:category>
          <w:name w:val="General"/>
          <w:gallery w:val="placeholder"/>
        </w:category>
        <w:types>
          <w:type w:val="bbPlcHdr"/>
        </w:types>
        <w:behaviors>
          <w:behavior w:val="content"/>
        </w:behaviors>
        <w:guid w:val="{A223BD51-D516-4F9B-A14D-AE7B3FC7E5CB}"/>
      </w:docPartPr>
      <w:docPartBody>
        <w:p w:rsidR="00D34687" w:rsidRDefault="008D4963" w:rsidP="008D4963">
          <w:pPr>
            <w:pStyle w:val="F0D7BCC4C5A446E4872B480745F5E008"/>
          </w:pPr>
          <w:r w:rsidRPr="004D3011">
            <w:t>EMAIL:</w:t>
          </w:r>
        </w:p>
      </w:docPartBody>
    </w:docPart>
    <w:docPart>
      <w:docPartPr>
        <w:name w:val="6F6CBC2F989E4F50B6F49C99522B1E24"/>
        <w:category>
          <w:name w:val="General"/>
          <w:gallery w:val="placeholder"/>
        </w:category>
        <w:types>
          <w:type w:val="bbPlcHdr"/>
        </w:types>
        <w:behaviors>
          <w:behavior w:val="content"/>
        </w:behaviors>
        <w:guid w:val="{4E8A11D8-67E4-47A8-AB4E-037C7B399F0A}"/>
      </w:docPartPr>
      <w:docPartBody>
        <w:p w:rsidR="00D34687" w:rsidRDefault="008D4963" w:rsidP="008D4963">
          <w:pPr>
            <w:pStyle w:val="6F6CBC2F989E4F50B6F49C99522B1E24"/>
          </w:pPr>
          <w:r w:rsidRPr="00036450">
            <w:t>EDUCATION</w:t>
          </w:r>
        </w:p>
      </w:docPartBody>
    </w:docPart>
    <w:docPart>
      <w:docPartPr>
        <w:name w:val="CDA4A74F22F54C92918AD4FB2ED76248"/>
        <w:category>
          <w:name w:val="General"/>
          <w:gallery w:val="placeholder"/>
        </w:category>
        <w:types>
          <w:type w:val="bbPlcHdr"/>
        </w:types>
        <w:behaviors>
          <w:behavior w:val="content"/>
        </w:behaviors>
        <w:guid w:val="{BBD84FC1-C570-4FD9-A53A-14714DFDD0ED}"/>
      </w:docPartPr>
      <w:docPartBody>
        <w:p w:rsidR="00D34687" w:rsidRDefault="008D4963" w:rsidP="008D4963">
          <w:pPr>
            <w:pStyle w:val="CDA4A74F22F54C92918AD4FB2ED76248"/>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63"/>
    <w:rsid w:val="0049676E"/>
    <w:rsid w:val="00524B48"/>
    <w:rsid w:val="008D4963"/>
    <w:rsid w:val="00D34687"/>
    <w:rsid w:val="00E8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D496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963"/>
    <w:rPr>
      <w:color w:val="C45911" w:themeColor="accent2" w:themeShade="BF"/>
      <w:u w:val="single"/>
    </w:rPr>
  </w:style>
  <w:style w:type="paragraph" w:customStyle="1" w:styleId="A12BA67A9EE345248128265BD56A901E">
    <w:name w:val="A12BA67A9EE345248128265BD56A901E"/>
  </w:style>
  <w:style w:type="character" w:customStyle="1" w:styleId="Heading2Char">
    <w:name w:val="Heading 2 Char"/>
    <w:basedOn w:val="DefaultParagraphFont"/>
    <w:link w:val="Heading2"/>
    <w:uiPriority w:val="9"/>
    <w:rsid w:val="008D4963"/>
    <w:rPr>
      <w:rFonts w:asciiTheme="majorHAnsi" w:eastAsiaTheme="majorEastAsia" w:hAnsiTheme="majorHAnsi" w:cstheme="majorBidi"/>
      <w:b/>
      <w:bCs/>
      <w:caps/>
      <w:szCs w:val="26"/>
      <w:lang w:eastAsia="ja-JP"/>
    </w:rPr>
  </w:style>
  <w:style w:type="paragraph" w:customStyle="1" w:styleId="F034D0AF62F7453990D0E5952C256014">
    <w:name w:val="F034D0AF62F7453990D0E5952C256014"/>
    <w:rsid w:val="008D4963"/>
  </w:style>
  <w:style w:type="paragraph" w:customStyle="1" w:styleId="EDDFF9776C9442CAB42EF02D757E2657">
    <w:name w:val="EDDFF9776C9442CAB42EF02D757E2657"/>
    <w:rsid w:val="008D4963"/>
  </w:style>
  <w:style w:type="paragraph" w:customStyle="1" w:styleId="F0D7BCC4C5A446E4872B480745F5E008">
    <w:name w:val="F0D7BCC4C5A446E4872B480745F5E008"/>
    <w:rsid w:val="008D4963"/>
  </w:style>
  <w:style w:type="paragraph" w:customStyle="1" w:styleId="6F6CBC2F989E4F50B6F49C99522B1E24">
    <w:name w:val="6F6CBC2F989E4F50B6F49C99522B1E24"/>
    <w:rsid w:val="008D4963"/>
  </w:style>
  <w:style w:type="paragraph" w:customStyle="1" w:styleId="CDA4A74F22F54C92918AD4FB2ED76248">
    <w:name w:val="CDA4A74F22F54C92918AD4FB2ED76248"/>
    <w:rsid w:val="008D4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BF5A3-BDD7-4C34-831F-FDCFA6C7A9AE}">
  <ds:schemaRefs>
    <ds:schemaRef ds:uri="http://schemas.openxmlformats.org/officeDocument/2006/bibliography"/>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{AFBFA89F-371E-49B9-A224-C48EDF49B50D}tf00546271_win32</Template>
  <TotalTime>0</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2021-10-13T01:20:00Z</dcterms:created>
  <dcterms:modified xsi:type="dcterms:W3CDTF">2022-02-07T17:19:00Z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